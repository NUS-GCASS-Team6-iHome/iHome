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1037" w14:textId="1D88CCEF" w:rsidR="00952F7D" w:rsidRPr="001B09BD" w:rsidRDefault="00952F7D" w:rsidP="00DF198B">
      <w:pPr>
        <w:pStyle w:val="GraphicAncho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DF198B" w:rsidRPr="001B09BD" w14:paraId="6FAF7F9F" w14:textId="77777777" w:rsidTr="00185F4A">
        <w:trPr>
          <w:trHeight w:val="1083"/>
        </w:trPr>
        <w:tc>
          <w:tcPr>
            <w:tcW w:w="10790" w:type="dxa"/>
            <w:gridSpan w:val="9"/>
          </w:tcPr>
          <w:p w14:paraId="7987F42E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</w:tr>
      <w:tr w:rsidR="00DF198B" w:rsidRPr="001B09BD" w14:paraId="2CA3A43A" w14:textId="77777777" w:rsidTr="00185F4A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3ABFDACB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6D39641A" w14:textId="11889CDF" w:rsidR="002C6B90" w:rsidRPr="001B09BD" w:rsidRDefault="00D77F45" w:rsidP="00C7720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476166" w:themeColor="accent1"/>
                <w:sz w:val="52"/>
                <w:szCs w:val="52"/>
              </w:rPr>
              <w:t>Progress Report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4DC228CA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</w:tr>
      <w:tr w:rsidR="00DF198B" w:rsidRPr="001B09BD" w14:paraId="3CB61C79" w14:textId="77777777" w:rsidTr="00185F4A">
        <w:trPr>
          <w:trHeight w:val="1837"/>
        </w:trPr>
        <w:tc>
          <w:tcPr>
            <w:tcW w:w="1170" w:type="dxa"/>
          </w:tcPr>
          <w:p w14:paraId="1CE00C8E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  <w:tc>
          <w:tcPr>
            <w:tcW w:w="8460" w:type="dxa"/>
            <w:gridSpan w:val="7"/>
          </w:tcPr>
          <w:p w14:paraId="5A4E6200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  <w:tc>
          <w:tcPr>
            <w:tcW w:w="1160" w:type="dxa"/>
          </w:tcPr>
          <w:p w14:paraId="0C127F9B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</w:tr>
      <w:tr w:rsidR="00DF198B" w:rsidRPr="001B09BD" w14:paraId="4031F34C" w14:textId="77777777" w:rsidTr="00185F4A">
        <w:trPr>
          <w:trHeight w:val="1460"/>
        </w:trPr>
        <w:tc>
          <w:tcPr>
            <w:tcW w:w="2397" w:type="dxa"/>
            <w:gridSpan w:val="4"/>
          </w:tcPr>
          <w:p w14:paraId="562BE07E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  <w:tc>
          <w:tcPr>
            <w:tcW w:w="5995" w:type="dxa"/>
            <w:shd w:val="clear" w:color="auto" w:fill="FFFFFF" w:themeFill="background1"/>
          </w:tcPr>
          <w:p w14:paraId="38E46A3D" w14:textId="6D3EF9DF" w:rsidR="00D77F45" w:rsidRDefault="00D77F45" w:rsidP="00D77F45">
            <w:pPr>
              <w:jc w:val="center"/>
              <w:rPr>
                <w:rFonts w:asciiTheme="majorHAnsi" w:hAnsiTheme="majorHAnsi"/>
                <w:b/>
                <w:color w:val="476166" w:themeColor="accent1"/>
                <w:sz w:val="52"/>
                <w:szCs w:val="52"/>
              </w:rPr>
            </w:pPr>
            <w:r>
              <w:rPr>
                <w:rFonts w:asciiTheme="majorHAnsi" w:hAnsiTheme="majorHAnsi"/>
                <w:b/>
                <w:color w:val="476166" w:themeColor="accent1"/>
                <w:sz w:val="52"/>
                <w:szCs w:val="52"/>
              </w:rPr>
              <w:t xml:space="preserve">Team </w:t>
            </w:r>
            <w:r w:rsidR="0050253F">
              <w:rPr>
                <w:rFonts w:asciiTheme="majorHAnsi" w:hAnsiTheme="majorHAnsi"/>
                <w:b/>
                <w:color w:val="476166" w:themeColor="accent1"/>
                <w:sz w:val="52"/>
                <w:szCs w:val="52"/>
              </w:rPr>
              <w:t>6</w:t>
            </w:r>
          </w:p>
          <w:p w14:paraId="2DCC88C4" w14:textId="77777777" w:rsidR="00D77F45" w:rsidRDefault="00D77F45" w:rsidP="00D77F45">
            <w:pPr>
              <w:jc w:val="center"/>
              <w:rPr>
                <w:rFonts w:asciiTheme="majorHAnsi" w:hAnsiTheme="majorHAnsi"/>
              </w:rPr>
            </w:pPr>
          </w:p>
          <w:p w14:paraId="3C2707D0" w14:textId="12EC7662" w:rsidR="00DF198B" w:rsidRPr="001B09BD" w:rsidRDefault="0050253F" w:rsidP="00D77F4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476166" w:themeColor="accent1"/>
                <w:sz w:val="52"/>
                <w:szCs w:val="52"/>
              </w:rPr>
              <w:t>iHome</w:t>
            </w:r>
          </w:p>
          <w:p w14:paraId="6C5013F8" w14:textId="4FD5122C" w:rsidR="00622579" w:rsidRPr="001B09BD" w:rsidRDefault="00622579" w:rsidP="00622579">
            <w:pPr>
              <w:rPr>
                <w:rFonts w:asciiTheme="majorHAnsi" w:hAnsiTheme="majorHAnsi"/>
              </w:rPr>
            </w:pPr>
          </w:p>
        </w:tc>
        <w:tc>
          <w:tcPr>
            <w:tcW w:w="2398" w:type="dxa"/>
            <w:gridSpan w:val="4"/>
          </w:tcPr>
          <w:p w14:paraId="571AF4E6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</w:tr>
      <w:tr w:rsidR="00DF198B" w:rsidRPr="001B09BD" w14:paraId="5A6B4CE0" w14:textId="77777777" w:rsidTr="00185F4A">
        <w:trPr>
          <w:trHeight w:val="7176"/>
        </w:trPr>
        <w:tc>
          <w:tcPr>
            <w:tcW w:w="2397" w:type="dxa"/>
            <w:gridSpan w:val="4"/>
            <w:vAlign w:val="bottom"/>
          </w:tcPr>
          <w:p w14:paraId="574F78FC" w14:textId="77777777" w:rsidR="00DF198B" w:rsidRPr="001B09BD" w:rsidRDefault="00DF198B" w:rsidP="00DF19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1EE1353D" w14:textId="29A1465F" w:rsidR="00DF198B" w:rsidRPr="001B09BD" w:rsidRDefault="00C77207" w:rsidP="00C77207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1B09BD">
              <w:rPr>
                <w:rFonts w:asciiTheme="majorHAnsi" w:hAnsiTheme="majorHAnsi"/>
                <w:b/>
                <w:sz w:val="36"/>
                <w:szCs w:val="36"/>
              </w:rPr>
              <w:t>Date</w:t>
            </w:r>
          </w:p>
          <w:p w14:paraId="40C428E5" w14:textId="1B78E250" w:rsidR="00874FE7" w:rsidRPr="001B09BD" w:rsidRDefault="00622579" w:rsidP="00C7720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1B09BD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1B09BD">
              <w:rPr>
                <w:rFonts w:asciiTheme="majorHAnsi" w:hAnsiTheme="majorHAnsi"/>
                <w:sz w:val="36"/>
                <w:szCs w:val="36"/>
              </w:rPr>
              <w:instrText xml:space="preserve"> DATE  \@ "d MMMM yyyy"  \* MERGEFORMAT </w:instrText>
            </w:r>
            <w:r w:rsidRPr="001B09BD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bookmarkStart w:id="0" w:name="_Toc64630563"/>
            <w:r w:rsidR="006A5D64">
              <w:rPr>
                <w:rFonts w:asciiTheme="majorHAnsi" w:hAnsiTheme="majorHAnsi"/>
                <w:noProof/>
                <w:sz w:val="36"/>
                <w:szCs w:val="36"/>
              </w:rPr>
              <w:t>8 April 2021</w:t>
            </w:r>
            <w:bookmarkEnd w:id="0"/>
            <w:r w:rsidRPr="001B09BD">
              <w:rPr>
                <w:rFonts w:asciiTheme="majorHAnsi" w:hAnsiTheme="majorHAnsi"/>
                <w:sz w:val="36"/>
                <w:szCs w:val="36"/>
              </w:rPr>
              <w:fldChar w:fldCharType="end"/>
            </w:r>
          </w:p>
          <w:p w14:paraId="2C9892A9" w14:textId="77777777" w:rsidR="00C77207" w:rsidRPr="001B09BD" w:rsidRDefault="00C77207" w:rsidP="00C7720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  <w:p w14:paraId="4061BAD3" w14:textId="3AA14AB7" w:rsidR="00DF198B" w:rsidRPr="001B09BD" w:rsidRDefault="00C77207" w:rsidP="00C77207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bookmarkStart w:id="1" w:name="_Toc64630564"/>
            <w:r w:rsidRPr="001B09BD"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bookmarkEnd w:id="1"/>
            <w:r w:rsidRPr="001B09BD">
              <w:rPr>
                <w:rFonts w:asciiTheme="majorHAnsi" w:hAnsiTheme="majorHAnsi"/>
                <w:b/>
                <w:sz w:val="36"/>
                <w:szCs w:val="36"/>
              </w:rPr>
              <w:t>ourse Title</w:t>
            </w:r>
          </w:p>
          <w:p w14:paraId="0B4A0ACA" w14:textId="74B7EB38" w:rsidR="00DF198B" w:rsidRPr="001B09BD" w:rsidRDefault="004E0337" w:rsidP="00C7720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bookmarkStart w:id="2" w:name="_Toc64630565"/>
            <w:r w:rsidRPr="001B09BD">
              <w:rPr>
                <w:rFonts w:asciiTheme="majorHAnsi" w:hAnsiTheme="majorHAnsi"/>
                <w:sz w:val="36"/>
                <w:szCs w:val="36"/>
              </w:rPr>
              <w:t>Graduate Certificate in Architecting Scalable Systems</w:t>
            </w:r>
            <w:bookmarkEnd w:id="2"/>
          </w:p>
          <w:p w14:paraId="328C8FD9" w14:textId="77777777" w:rsidR="00DF198B" w:rsidRPr="001B09BD" w:rsidRDefault="00DF198B" w:rsidP="00DF198B">
            <w:pPr>
              <w:rPr>
                <w:rFonts w:asciiTheme="majorHAnsi" w:hAnsiTheme="majorHAnsi"/>
              </w:rPr>
            </w:pPr>
          </w:p>
        </w:tc>
        <w:tc>
          <w:tcPr>
            <w:tcW w:w="2398" w:type="dxa"/>
            <w:gridSpan w:val="4"/>
            <w:vAlign w:val="bottom"/>
          </w:tcPr>
          <w:p w14:paraId="55773CFB" w14:textId="77777777" w:rsidR="00DF198B" w:rsidRPr="001B09BD" w:rsidRDefault="00DF198B" w:rsidP="00DF198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98B" w:rsidRPr="001B09BD" w14:paraId="36E239B9" w14:textId="77777777" w:rsidTr="00185F4A">
        <w:tc>
          <w:tcPr>
            <w:tcW w:w="2340" w:type="dxa"/>
            <w:gridSpan w:val="3"/>
          </w:tcPr>
          <w:p w14:paraId="61710DE2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  <w:tc>
          <w:tcPr>
            <w:tcW w:w="6120" w:type="dxa"/>
            <w:gridSpan w:val="3"/>
          </w:tcPr>
          <w:p w14:paraId="492E6F24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  <w:tc>
          <w:tcPr>
            <w:tcW w:w="2330" w:type="dxa"/>
            <w:gridSpan w:val="3"/>
          </w:tcPr>
          <w:p w14:paraId="156AA254" w14:textId="77777777" w:rsidR="00DF198B" w:rsidRPr="001B09BD" w:rsidRDefault="00DF198B">
            <w:pPr>
              <w:rPr>
                <w:rFonts w:asciiTheme="majorHAnsi" w:hAnsiTheme="majorHAnsi"/>
              </w:rPr>
            </w:pPr>
          </w:p>
        </w:tc>
      </w:tr>
    </w:tbl>
    <w:p w14:paraId="1FCD3371" w14:textId="3EB284F0" w:rsidR="00C77207" w:rsidRPr="001B09BD" w:rsidRDefault="00C77207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8417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9DECAF" w14:textId="5B7E5743" w:rsidR="00C77207" w:rsidRPr="001B09BD" w:rsidRDefault="00C77207">
          <w:pPr>
            <w:pStyle w:val="TOCHeading"/>
          </w:pPr>
          <w:r w:rsidRPr="001B09BD">
            <w:t>Table of Contents</w:t>
          </w:r>
        </w:p>
        <w:p w14:paraId="18E68FD1" w14:textId="77777777" w:rsidR="00C77207" w:rsidRPr="001B09BD" w:rsidRDefault="00C77207" w:rsidP="00C77207">
          <w:pPr>
            <w:rPr>
              <w:rFonts w:asciiTheme="majorHAnsi" w:hAnsiTheme="majorHAnsi"/>
            </w:rPr>
          </w:pPr>
        </w:p>
        <w:p w14:paraId="2AB2C2BB" w14:textId="4D1A865D" w:rsidR="0066178F" w:rsidRDefault="00912A4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CN"/>
            </w:rPr>
          </w:pPr>
          <w:r w:rsidRPr="001B09BD">
            <w:rPr>
              <w:b/>
              <w:bCs/>
              <w:noProof/>
            </w:rPr>
            <w:fldChar w:fldCharType="begin"/>
          </w:r>
          <w:r w:rsidRPr="001B09BD">
            <w:rPr>
              <w:b/>
              <w:bCs/>
              <w:noProof/>
            </w:rPr>
            <w:instrText xml:space="preserve"> TOC \o "1-3" \h \z \u </w:instrText>
          </w:r>
          <w:r w:rsidRPr="001B09BD">
            <w:rPr>
              <w:b/>
              <w:bCs/>
              <w:noProof/>
            </w:rPr>
            <w:fldChar w:fldCharType="separate"/>
          </w:r>
          <w:hyperlink w:anchor="_Toc66464650" w:history="1">
            <w:r w:rsidR="0066178F" w:rsidRPr="00765219">
              <w:rPr>
                <w:rStyle w:val="Hyperlink"/>
                <w:noProof/>
              </w:rPr>
              <w:t>Summary of Work Done</w:t>
            </w:r>
            <w:r w:rsidR="0066178F">
              <w:rPr>
                <w:noProof/>
                <w:webHidden/>
              </w:rPr>
              <w:tab/>
            </w:r>
            <w:r w:rsidR="0066178F">
              <w:rPr>
                <w:noProof/>
                <w:webHidden/>
              </w:rPr>
              <w:fldChar w:fldCharType="begin"/>
            </w:r>
            <w:r w:rsidR="0066178F">
              <w:rPr>
                <w:noProof/>
                <w:webHidden/>
              </w:rPr>
              <w:instrText xml:space="preserve"> PAGEREF _Toc66464650 \h </w:instrText>
            </w:r>
            <w:r w:rsidR="0066178F">
              <w:rPr>
                <w:noProof/>
                <w:webHidden/>
              </w:rPr>
            </w:r>
            <w:r w:rsidR="0066178F">
              <w:rPr>
                <w:noProof/>
                <w:webHidden/>
              </w:rPr>
              <w:fldChar w:fldCharType="separate"/>
            </w:r>
            <w:r w:rsidR="0066178F">
              <w:rPr>
                <w:noProof/>
                <w:webHidden/>
              </w:rPr>
              <w:t>3</w:t>
            </w:r>
            <w:r w:rsidR="0066178F">
              <w:rPr>
                <w:noProof/>
                <w:webHidden/>
              </w:rPr>
              <w:fldChar w:fldCharType="end"/>
            </w:r>
          </w:hyperlink>
        </w:p>
        <w:p w14:paraId="26E53DC0" w14:textId="51B5A656" w:rsidR="0066178F" w:rsidRDefault="006602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CN"/>
            </w:rPr>
          </w:pPr>
          <w:hyperlink w:anchor="_Toc66464651" w:history="1">
            <w:r w:rsidR="0066178F" w:rsidRPr="00765219">
              <w:rPr>
                <w:rStyle w:val="Hyperlink"/>
                <w:noProof/>
              </w:rPr>
              <w:t>Effort Expended</w:t>
            </w:r>
            <w:r w:rsidR="0066178F">
              <w:rPr>
                <w:noProof/>
                <w:webHidden/>
              </w:rPr>
              <w:tab/>
            </w:r>
            <w:r w:rsidR="0066178F">
              <w:rPr>
                <w:noProof/>
                <w:webHidden/>
              </w:rPr>
              <w:fldChar w:fldCharType="begin"/>
            </w:r>
            <w:r w:rsidR="0066178F">
              <w:rPr>
                <w:noProof/>
                <w:webHidden/>
              </w:rPr>
              <w:instrText xml:space="preserve"> PAGEREF _Toc66464651 \h </w:instrText>
            </w:r>
            <w:r w:rsidR="0066178F">
              <w:rPr>
                <w:noProof/>
                <w:webHidden/>
              </w:rPr>
            </w:r>
            <w:r w:rsidR="0066178F">
              <w:rPr>
                <w:noProof/>
                <w:webHidden/>
              </w:rPr>
              <w:fldChar w:fldCharType="separate"/>
            </w:r>
            <w:r w:rsidR="0066178F">
              <w:rPr>
                <w:noProof/>
                <w:webHidden/>
              </w:rPr>
              <w:t>3</w:t>
            </w:r>
            <w:r w:rsidR="0066178F">
              <w:rPr>
                <w:noProof/>
                <w:webHidden/>
              </w:rPr>
              <w:fldChar w:fldCharType="end"/>
            </w:r>
          </w:hyperlink>
        </w:p>
        <w:p w14:paraId="437EC2F8" w14:textId="63FC4CA3" w:rsidR="0066178F" w:rsidRDefault="006602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CN"/>
            </w:rPr>
          </w:pPr>
          <w:hyperlink w:anchor="_Toc66464652" w:history="1">
            <w:r w:rsidR="0066178F" w:rsidRPr="00765219">
              <w:rPr>
                <w:rStyle w:val="Hyperlink"/>
                <w:noProof/>
              </w:rPr>
              <w:t>Problems Encountered</w:t>
            </w:r>
            <w:r w:rsidR="0066178F">
              <w:rPr>
                <w:noProof/>
                <w:webHidden/>
              </w:rPr>
              <w:tab/>
            </w:r>
            <w:r w:rsidR="0066178F">
              <w:rPr>
                <w:noProof/>
                <w:webHidden/>
              </w:rPr>
              <w:fldChar w:fldCharType="begin"/>
            </w:r>
            <w:r w:rsidR="0066178F">
              <w:rPr>
                <w:noProof/>
                <w:webHidden/>
              </w:rPr>
              <w:instrText xml:space="preserve"> PAGEREF _Toc66464652 \h </w:instrText>
            </w:r>
            <w:r w:rsidR="0066178F">
              <w:rPr>
                <w:noProof/>
                <w:webHidden/>
              </w:rPr>
            </w:r>
            <w:r w:rsidR="0066178F">
              <w:rPr>
                <w:noProof/>
                <w:webHidden/>
              </w:rPr>
              <w:fldChar w:fldCharType="separate"/>
            </w:r>
            <w:r w:rsidR="0066178F">
              <w:rPr>
                <w:noProof/>
                <w:webHidden/>
              </w:rPr>
              <w:t>3</w:t>
            </w:r>
            <w:r w:rsidR="0066178F">
              <w:rPr>
                <w:noProof/>
                <w:webHidden/>
              </w:rPr>
              <w:fldChar w:fldCharType="end"/>
            </w:r>
          </w:hyperlink>
        </w:p>
        <w:p w14:paraId="710A8439" w14:textId="35290F94" w:rsidR="0066178F" w:rsidRDefault="006602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CN"/>
            </w:rPr>
          </w:pPr>
          <w:hyperlink w:anchor="_Toc66464653" w:history="1">
            <w:r w:rsidR="0066178F" w:rsidRPr="00765219">
              <w:rPr>
                <w:rStyle w:val="Hyperlink"/>
                <w:noProof/>
              </w:rPr>
              <w:t>Plan for the Next 2 Weeks</w:t>
            </w:r>
            <w:r w:rsidR="0066178F">
              <w:rPr>
                <w:noProof/>
                <w:webHidden/>
              </w:rPr>
              <w:tab/>
            </w:r>
            <w:r w:rsidR="0066178F">
              <w:rPr>
                <w:noProof/>
                <w:webHidden/>
              </w:rPr>
              <w:fldChar w:fldCharType="begin"/>
            </w:r>
            <w:r w:rsidR="0066178F">
              <w:rPr>
                <w:noProof/>
                <w:webHidden/>
              </w:rPr>
              <w:instrText xml:space="preserve"> PAGEREF _Toc66464653 \h </w:instrText>
            </w:r>
            <w:r w:rsidR="0066178F">
              <w:rPr>
                <w:noProof/>
                <w:webHidden/>
              </w:rPr>
            </w:r>
            <w:r w:rsidR="0066178F">
              <w:rPr>
                <w:noProof/>
                <w:webHidden/>
              </w:rPr>
              <w:fldChar w:fldCharType="separate"/>
            </w:r>
            <w:r w:rsidR="0066178F">
              <w:rPr>
                <w:noProof/>
                <w:webHidden/>
              </w:rPr>
              <w:t>3</w:t>
            </w:r>
            <w:r w:rsidR="0066178F">
              <w:rPr>
                <w:noProof/>
                <w:webHidden/>
              </w:rPr>
              <w:fldChar w:fldCharType="end"/>
            </w:r>
          </w:hyperlink>
        </w:p>
        <w:p w14:paraId="3B7F80A2" w14:textId="22B475F1" w:rsidR="0066178F" w:rsidRDefault="006602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CN"/>
            </w:rPr>
          </w:pPr>
          <w:hyperlink w:anchor="_Toc66464654" w:history="1">
            <w:r w:rsidR="0066178F" w:rsidRPr="00765219">
              <w:rPr>
                <w:rStyle w:val="Hyperlink"/>
                <w:noProof/>
              </w:rPr>
              <w:t>Appendix</w:t>
            </w:r>
            <w:r w:rsidR="0066178F">
              <w:rPr>
                <w:noProof/>
                <w:webHidden/>
              </w:rPr>
              <w:tab/>
            </w:r>
            <w:r w:rsidR="0066178F">
              <w:rPr>
                <w:noProof/>
                <w:webHidden/>
              </w:rPr>
              <w:fldChar w:fldCharType="begin"/>
            </w:r>
            <w:r w:rsidR="0066178F">
              <w:rPr>
                <w:noProof/>
                <w:webHidden/>
              </w:rPr>
              <w:instrText xml:space="preserve"> PAGEREF _Toc66464654 \h </w:instrText>
            </w:r>
            <w:r w:rsidR="0066178F">
              <w:rPr>
                <w:noProof/>
                <w:webHidden/>
              </w:rPr>
            </w:r>
            <w:r w:rsidR="0066178F">
              <w:rPr>
                <w:noProof/>
                <w:webHidden/>
              </w:rPr>
              <w:fldChar w:fldCharType="separate"/>
            </w:r>
            <w:r w:rsidR="0066178F">
              <w:rPr>
                <w:noProof/>
                <w:webHidden/>
              </w:rPr>
              <w:t>4</w:t>
            </w:r>
            <w:r w:rsidR="0066178F">
              <w:rPr>
                <w:noProof/>
                <w:webHidden/>
              </w:rPr>
              <w:fldChar w:fldCharType="end"/>
            </w:r>
          </w:hyperlink>
        </w:p>
        <w:p w14:paraId="25769F7E" w14:textId="4395D63E" w:rsidR="0066178F" w:rsidRDefault="006602B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CN"/>
            </w:rPr>
          </w:pPr>
          <w:hyperlink w:anchor="_Toc66464655" w:history="1">
            <w:r w:rsidR="0066178F" w:rsidRPr="00765219">
              <w:rPr>
                <w:rStyle w:val="Hyperlink"/>
                <w:noProof/>
              </w:rPr>
              <w:t>Scope of Work</w:t>
            </w:r>
            <w:r w:rsidR="0066178F">
              <w:rPr>
                <w:noProof/>
                <w:webHidden/>
              </w:rPr>
              <w:tab/>
            </w:r>
            <w:r w:rsidR="0066178F">
              <w:rPr>
                <w:noProof/>
                <w:webHidden/>
              </w:rPr>
              <w:fldChar w:fldCharType="begin"/>
            </w:r>
            <w:r w:rsidR="0066178F">
              <w:rPr>
                <w:noProof/>
                <w:webHidden/>
              </w:rPr>
              <w:instrText xml:space="preserve"> PAGEREF _Toc66464655 \h </w:instrText>
            </w:r>
            <w:r w:rsidR="0066178F">
              <w:rPr>
                <w:noProof/>
                <w:webHidden/>
              </w:rPr>
            </w:r>
            <w:r w:rsidR="0066178F">
              <w:rPr>
                <w:noProof/>
                <w:webHidden/>
              </w:rPr>
              <w:fldChar w:fldCharType="separate"/>
            </w:r>
            <w:r w:rsidR="0066178F">
              <w:rPr>
                <w:noProof/>
                <w:webHidden/>
              </w:rPr>
              <w:t>4</w:t>
            </w:r>
            <w:r w:rsidR="0066178F">
              <w:rPr>
                <w:noProof/>
                <w:webHidden/>
              </w:rPr>
              <w:fldChar w:fldCharType="end"/>
            </w:r>
          </w:hyperlink>
        </w:p>
        <w:p w14:paraId="4C8DD748" w14:textId="69CE4ED2" w:rsidR="00C77207" w:rsidRPr="001B09BD" w:rsidRDefault="00912A43">
          <w:pPr>
            <w:rPr>
              <w:rFonts w:asciiTheme="majorHAnsi" w:hAnsiTheme="majorHAnsi"/>
            </w:rPr>
          </w:pPr>
          <w:r w:rsidRPr="001B09B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192094F2" w14:textId="77777777" w:rsidR="002C6B90" w:rsidRDefault="002C6B90">
      <w:pPr>
        <w:rPr>
          <w:rFonts w:asciiTheme="majorHAnsi" w:hAnsiTheme="majorHAnsi"/>
        </w:rPr>
      </w:pPr>
    </w:p>
    <w:p w14:paraId="74A6FA27" w14:textId="77777777" w:rsidR="002C6B90" w:rsidRDefault="002C6B90">
      <w:pPr>
        <w:rPr>
          <w:rFonts w:asciiTheme="majorHAnsi" w:hAnsiTheme="majorHAnsi"/>
        </w:rPr>
        <w:sectPr w:rsidR="002C6B90" w:rsidSect="00E74B29">
          <w:footerReference w:type="even" r:id="rId11"/>
          <w:footerReference w:type="default" r:id="rId12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42CC5232" w14:textId="44D79BFC" w:rsidR="002C6B90" w:rsidRDefault="002C6B90">
      <w:pPr>
        <w:rPr>
          <w:rFonts w:asciiTheme="majorHAnsi" w:hAnsiTheme="majorHAnsi"/>
        </w:rPr>
      </w:pPr>
    </w:p>
    <w:p w14:paraId="64090AE5" w14:textId="77777777" w:rsidR="002C6B90" w:rsidRPr="001B09BD" w:rsidRDefault="002C6B90" w:rsidP="002C6B90">
      <w:pPr>
        <w:pStyle w:val="Heading1"/>
        <w:jc w:val="left"/>
      </w:pPr>
      <w:bookmarkStart w:id="3" w:name="_Toc66464650"/>
      <w:r>
        <w:t>Summary of Work Done</w:t>
      </w:r>
      <w:bookmarkEnd w:id="3"/>
    </w:p>
    <w:p w14:paraId="062C174C" w14:textId="77777777" w:rsidR="0066178F" w:rsidRDefault="0066178F" w:rsidP="0066178F">
      <w:pPr>
        <w:pStyle w:val="GraphicAnchor"/>
        <w:rPr>
          <w:rFonts w:asciiTheme="majorHAnsi" w:hAnsiTheme="majorHAnsi"/>
          <w:sz w:val="24"/>
        </w:rPr>
      </w:pPr>
    </w:p>
    <w:p w14:paraId="648672E8" w14:textId="44102B61" w:rsidR="0066178F" w:rsidRDefault="0066178F" w:rsidP="0066178F">
      <w:pPr>
        <w:pStyle w:val="GraphicAncho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Note: Summary of Work Done is an accumulated list from the commencement of the project.</w:t>
      </w:r>
    </w:p>
    <w:p w14:paraId="14F3263F" w14:textId="77777777" w:rsidR="0066178F" w:rsidRDefault="0066178F" w:rsidP="0066178F">
      <w:pPr>
        <w:pStyle w:val="GraphicAnchor"/>
        <w:rPr>
          <w:rFonts w:asciiTheme="majorHAnsi" w:hAnsiTheme="majorHAnsi"/>
          <w:sz w:val="24"/>
        </w:rPr>
      </w:pPr>
    </w:p>
    <w:tbl>
      <w:tblPr>
        <w:tblStyle w:val="GridTable1Light"/>
        <w:tblW w:w="14072" w:type="dxa"/>
        <w:tblLook w:val="0620" w:firstRow="1" w:lastRow="0" w:firstColumn="0" w:lastColumn="0" w:noHBand="1" w:noVBand="1"/>
      </w:tblPr>
      <w:tblGrid>
        <w:gridCol w:w="943"/>
        <w:gridCol w:w="1524"/>
        <w:gridCol w:w="3456"/>
        <w:gridCol w:w="1440"/>
        <w:gridCol w:w="1440"/>
        <w:gridCol w:w="1440"/>
        <w:gridCol w:w="1933"/>
        <w:gridCol w:w="1896"/>
      </w:tblGrid>
      <w:tr w:rsidR="002C6B90" w:rsidRPr="002C6B90" w14:paraId="737D56C0" w14:textId="637B4A4A" w:rsidTr="0074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dxa"/>
            <w:vAlign w:val="center"/>
          </w:tcPr>
          <w:p w14:paraId="60416ADC" w14:textId="77777777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Task #</w:t>
            </w:r>
          </w:p>
        </w:tc>
        <w:tc>
          <w:tcPr>
            <w:tcW w:w="1524" w:type="dxa"/>
            <w:vAlign w:val="center"/>
          </w:tcPr>
          <w:p w14:paraId="48AD558F" w14:textId="77777777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Sub-Task No.</w:t>
            </w:r>
          </w:p>
        </w:tc>
        <w:tc>
          <w:tcPr>
            <w:tcW w:w="3456" w:type="dxa"/>
            <w:vAlign w:val="center"/>
          </w:tcPr>
          <w:p w14:paraId="3CB82E69" w14:textId="77777777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Task Name</w:t>
            </w:r>
          </w:p>
        </w:tc>
        <w:tc>
          <w:tcPr>
            <w:tcW w:w="1440" w:type="dxa"/>
          </w:tcPr>
          <w:p w14:paraId="7D65DCF3" w14:textId="01F2C023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Actual Start Date</w:t>
            </w:r>
          </w:p>
        </w:tc>
        <w:tc>
          <w:tcPr>
            <w:tcW w:w="1440" w:type="dxa"/>
          </w:tcPr>
          <w:p w14:paraId="1E6C3CFB" w14:textId="5EBB7739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Actual End Date</w:t>
            </w:r>
          </w:p>
        </w:tc>
        <w:tc>
          <w:tcPr>
            <w:tcW w:w="1440" w:type="dxa"/>
            <w:vAlign w:val="center"/>
          </w:tcPr>
          <w:p w14:paraId="00D9355C" w14:textId="4631D93E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Duration</w:t>
            </w:r>
            <w:r w:rsidR="00745383">
              <w:rPr>
                <w:rFonts w:asciiTheme="majorHAnsi" w:hAnsiTheme="majorHAnsi"/>
                <w:sz w:val="20"/>
                <w:szCs w:val="20"/>
              </w:rPr>
              <w:t xml:space="preserve"> (HRS)</w:t>
            </w:r>
          </w:p>
        </w:tc>
        <w:tc>
          <w:tcPr>
            <w:tcW w:w="1933" w:type="dxa"/>
            <w:vAlign w:val="center"/>
          </w:tcPr>
          <w:p w14:paraId="27E0BB47" w14:textId="77777777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Person In-Charge</w:t>
            </w:r>
          </w:p>
        </w:tc>
        <w:tc>
          <w:tcPr>
            <w:tcW w:w="1896" w:type="dxa"/>
            <w:vAlign w:val="center"/>
          </w:tcPr>
          <w:p w14:paraId="0BDDD413" w14:textId="21782095" w:rsidR="002C6B90" w:rsidRPr="002C6B90" w:rsidRDefault="002C6B9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Status</w:t>
            </w:r>
          </w:p>
        </w:tc>
      </w:tr>
      <w:tr w:rsidR="002C6B90" w:rsidRPr="002C6B90" w14:paraId="0CC8E62F" w14:textId="581D928D" w:rsidTr="00D77F45">
        <w:tc>
          <w:tcPr>
            <w:tcW w:w="14072" w:type="dxa"/>
            <w:gridSpan w:val="8"/>
            <w:shd w:val="clear" w:color="auto" w:fill="D9D9D9" w:themeFill="background1" w:themeFillShade="D9"/>
          </w:tcPr>
          <w:p w14:paraId="018C072A" w14:textId="023FB782" w:rsidR="002C6B90" w:rsidRPr="002C6B90" w:rsidRDefault="002C6B90" w:rsidP="00B15F01">
            <w:pPr>
              <w:pStyle w:val="GraphicAnchor"/>
              <w:rPr>
                <w:rFonts w:asciiTheme="majorHAnsi" w:hAnsiTheme="majorHAnsi"/>
                <w:b/>
                <w:sz w:val="20"/>
                <w:szCs w:val="20"/>
              </w:rPr>
            </w:pPr>
            <w:r w:rsidRPr="002C6B90">
              <w:rPr>
                <w:rFonts w:asciiTheme="majorHAnsi" w:hAnsiTheme="majorHAnsi"/>
                <w:b/>
                <w:sz w:val="20"/>
                <w:szCs w:val="20"/>
              </w:rPr>
              <w:t>1 – De</w:t>
            </w:r>
            <w:r w:rsidR="0050253F">
              <w:rPr>
                <w:rFonts w:asciiTheme="majorHAnsi" w:hAnsiTheme="majorHAnsi"/>
                <w:b/>
                <w:sz w:val="20"/>
                <w:szCs w:val="20"/>
              </w:rPr>
              <w:t>sign</w:t>
            </w:r>
          </w:p>
        </w:tc>
      </w:tr>
      <w:tr w:rsidR="002C6B90" w:rsidRPr="002C6B90" w14:paraId="7B615030" w14:textId="73FB84DC" w:rsidTr="00D77F45">
        <w:tc>
          <w:tcPr>
            <w:tcW w:w="943" w:type="dxa"/>
          </w:tcPr>
          <w:p w14:paraId="12335DB6" w14:textId="616FA521" w:rsidR="002C6B90" w:rsidRPr="002C6B90" w:rsidRDefault="002C6B90" w:rsidP="00D77F45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24" w:type="dxa"/>
          </w:tcPr>
          <w:p w14:paraId="579ED147" w14:textId="77777777" w:rsidR="002C6B90" w:rsidRPr="002C6B90" w:rsidRDefault="002C6B90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  <w:tc>
          <w:tcPr>
            <w:tcW w:w="3456" w:type="dxa"/>
          </w:tcPr>
          <w:p w14:paraId="02CF798C" w14:textId="74520B31" w:rsidR="002C6B90" w:rsidRPr="002C6B90" w:rsidRDefault="0050253F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System Design </w:t>
            </w:r>
          </w:p>
        </w:tc>
        <w:tc>
          <w:tcPr>
            <w:tcW w:w="1440" w:type="dxa"/>
          </w:tcPr>
          <w:p w14:paraId="359E1CDD" w14:textId="0191AFFA" w:rsidR="002C6B90" w:rsidRPr="002C6B90" w:rsidRDefault="0050253F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Feb 2021</w:t>
            </w:r>
          </w:p>
        </w:tc>
        <w:tc>
          <w:tcPr>
            <w:tcW w:w="1440" w:type="dxa"/>
          </w:tcPr>
          <w:p w14:paraId="628EB9C7" w14:textId="5AFD448E" w:rsidR="002C6B90" w:rsidRPr="002C6B90" w:rsidRDefault="00666380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March 2021</w:t>
            </w:r>
          </w:p>
        </w:tc>
        <w:tc>
          <w:tcPr>
            <w:tcW w:w="1440" w:type="dxa"/>
          </w:tcPr>
          <w:p w14:paraId="6C76A0C9" w14:textId="2F498A57" w:rsidR="002C6B90" w:rsidRPr="002C6B90" w:rsidRDefault="00666380" w:rsidP="00D77F45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1933" w:type="dxa"/>
          </w:tcPr>
          <w:p w14:paraId="1E033051" w14:textId="1C6D1B7B" w:rsidR="002C6B90" w:rsidRPr="002C6B90" w:rsidRDefault="00666380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  <w:tc>
          <w:tcPr>
            <w:tcW w:w="1896" w:type="dxa"/>
          </w:tcPr>
          <w:p w14:paraId="1324EB61" w14:textId="189B8F84" w:rsidR="002C6B90" w:rsidRPr="002C6B90" w:rsidRDefault="00666380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Completed</w:t>
            </w:r>
            <w:r w:rsidR="00D77F4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50253F" w:rsidRPr="002C6B90" w14:paraId="1A4C1D92" w14:textId="77777777" w:rsidTr="0055030C">
        <w:tc>
          <w:tcPr>
            <w:tcW w:w="14072" w:type="dxa"/>
            <w:gridSpan w:val="8"/>
            <w:shd w:val="clear" w:color="auto" w:fill="D6D5D5" w:themeFill="background2"/>
          </w:tcPr>
          <w:p w14:paraId="3A925177" w14:textId="14797438" w:rsidR="0050253F" w:rsidRPr="002C6B90" w:rsidRDefault="0050253F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2 </w:t>
            </w:r>
            <w:r w:rsidRPr="002C6B90">
              <w:rPr>
                <w:rFonts w:asciiTheme="majorHAnsi" w:hAnsiTheme="majorHAnsi"/>
                <w:b/>
                <w:sz w:val="20"/>
                <w:szCs w:val="20"/>
              </w:rPr>
              <w:t>– Development Environment Set-up</w:t>
            </w:r>
          </w:p>
        </w:tc>
      </w:tr>
      <w:tr w:rsidR="0050253F" w:rsidRPr="002C6B90" w14:paraId="7027B46C" w14:textId="77777777" w:rsidTr="00D77F45">
        <w:tc>
          <w:tcPr>
            <w:tcW w:w="943" w:type="dxa"/>
          </w:tcPr>
          <w:p w14:paraId="6068916C" w14:textId="77777777" w:rsidR="0050253F" w:rsidRDefault="0050253F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24" w:type="dxa"/>
          </w:tcPr>
          <w:p w14:paraId="269FB69A" w14:textId="038F880C" w:rsidR="0050253F" w:rsidRPr="002C6B90" w:rsidRDefault="0050253F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  <w:tc>
          <w:tcPr>
            <w:tcW w:w="3456" w:type="dxa"/>
          </w:tcPr>
          <w:p w14:paraId="35014557" w14:textId="77777777" w:rsidR="0050253F" w:rsidRDefault="0050253F" w:rsidP="0050253F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Development environment set-up</w:t>
            </w:r>
          </w:p>
          <w:p w14:paraId="0CCDF951" w14:textId="77777777" w:rsidR="0050253F" w:rsidRDefault="0050253F" w:rsidP="0050253F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IDE</w:t>
            </w:r>
          </w:p>
          <w:p w14:paraId="0BF08747" w14:textId="5E00B4B4" w:rsidR="0050253F" w:rsidRDefault="0050253F" w:rsidP="0050253F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Database</w:t>
            </w:r>
          </w:p>
          <w:p w14:paraId="582CE7AB" w14:textId="25826F02" w:rsidR="0050253F" w:rsidRDefault="0050253F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Git</w:t>
            </w:r>
          </w:p>
        </w:tc>
        <w:tc>
          <w:tcPr>
            <w:tcW w:w="1440" w:type="dxa"/>
          </w:tcPr>
          <w:p w14:paraId="4DC06E07" w14:textId="399DE308" w:rsidR="0050253F" w:rsidRDefault="0050253F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 Mar 2021</w:t>
            </w:r>
          </w:p>
        </w:tc>
        <w:tc>
          <w:tcPr>
            <w:tcW w:w="1440" w:type="dxa"/>
          </w:tcPr>
          <w:p w14:paraId="6A49D363" w14:textId="5F3D82D3" w:rsidR="0050253F" w:rsidRDefault="0050253F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 Mar 2021</w:t>
            </w:r>
          </w:p>
        </w:tc>
        <w:tc>
          <w:tcPr>
            <w:tcW w:w="1440" w:type="dxa"/>
          </w:tcPr>
          <w:p w14:paraId="2D3F7CCB" w14:textId="462B3013" w:rsidR="0050253F" w:rsidRDefault="0050253F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  <w:tc>
          <w:tcPr>
            <w:tcW w:w="1933" w:type="dxa"/>
          </w:tcPr>
          <w:p w14:paraId="77A34CF0" w14:textId="472D4C21" w:rsidR="0050253F" w:rsidRPr="002C6B90" w:rsidRDefault="00666380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  <w:tc>
          <w:tcPr>
            <w:tcW w:w="1896" w:type="dxa"/>
          </w:tcPr>
          <w:p w14:paraId="4ECB812F" w14:textId="3FC66FDF" w:rsidR="0050253F" w:rsidRPr="002C6B90" w:rsidRDefault="001E5A86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Completed</w:t>
            </w:r>
          </w:p>
        </w:tc>
      </w:tr>
      <w:tr w:rsidR="001E5A86" w:rsidRPr="002C6B90" w14:paraId="72576339" w14:textId="77777777" w:rsidTr="00D77F45">
        <w:tc>
          <w:tcPr>
            <w:tcW w:w="943" w:type="dxa"/>
          </w:tcPr>
          <w:p w14:paraId="4F671E3B" w14:textId="77777777" w:rsidR="001E5A86" w:rsidRDefault="001E5A86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24" w:type="dxa"/>
          </w:tcPr>
          <w:p w14:paraId="41FF934D" w14:textId="332E907E" w:rsidR="001E5A86" w:rsidRDefault="001E5A86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4/5/6/7</w:t>
            </w:r>
          </w:p>
        </w:tc>
        <w:tc>
          <w:tcPr>
            <w:tcW w:w="3456" w:type="dxa"/>
          </w:tcPr>
          <w:p w14:paraId="04C2D0F6" w14:textId="18B8B10F" w:rsidR="001E5A86" w:rsidRDefault="00F536B2" w:rsidP="0050253F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Development</w:t>
            </w:r>
          </w:p>
        </w:tc>
        <w:tc>
          <w:tcPr>
            <w:tcW w:w="1440" w:type="dxa"/>
          </w:tcPr>
          <w:p w14:paraId="40D714A1" w14:textId="7BEA7617" w:rsidR="001E5A86" w:rsidRDefault="001E5A86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 Mar 2021</w:t>
            </w:r>
          </w:p>
        </w:tc>
        <w:tc>
          <w:tcPr>
            <w:tcW w:w="1440" w:type="dxa"/>
          </w:tcPr>
          <w:p w14:paraId="163F4539" w14:textId="7C0F29F8" w:rsidR="001E5A86" w:rsidRDefault="006A5D64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</w:t>
            </w:r>
            <w:r w:rsidR="001E5A86">
              <w:rPr>
                <w:rFonts w:asciiTheme="majorHAnsi" w:hAnsiTheme="majorHAnsi"/>
                <w:sz w:val="20"/>
                <w:szCs w:val="20"/>
              </w:rPr>
              <w:t xml:space="preserve"> Apr 2021</w:t>
            </w:r>
          </w:p>
        </w:tc>
        <w:tc>
          <w:tcPr>
            <w:tcW w:w="1440" w:type="dxa"/>
          </w:tcPr>
          <w:p w14:paraId="144F624B" w14:textId="1B9FDC74" w:rsidR="001E5A86" w:rsidRDefault="001E5A86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174</w:t>
            </w:r>
          </w:p>
        </w:tc>
        <w:tc>
          <w:tcPr>
            <w:tcW w:w="1933" w:type="dxa"/>
          </w:tcPr>
          <w:p w14:paraId="447A8EC5" w14:textId="647472B6" w:rsidR="001E5A86" w:rsidRDefault="001E5A86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  <w:tc>
          <w:tcPr>
            <w:tcW w:w="1896" w:type="dxa"/>
          </w:tcPr>
          <w:p w14:paraId="2CC3E5E6" w14:textId="34014D34" w:rsidR="001E5A86" w:rsidRDefault="001E5A86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 Progress</w:t>
            </w:r>
          </w:p>
        </w:tc>
      </w:tr>
      <w:tr w:rsidR="000A0426" w:rsidRPr="002C6B90" w14:paraId="5A61F36D" w14:textId="77777777" w:rsidTr="000A0426">
        <w:tc>
          <w:tcPr>
            <w:tcW w:w="14072" w:type="dxa"/>
            <w:gridSpan w:val="8"/>
          </w:tcPr>
          <w:p w14:paraId="4B6770DF" w14:textId="4BDBFF39" w:rsidR="000A0426" w:rsidRDefault="000A0426" w:rsidP="000A042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3 - Report</w:t>
            </w:r>
          </w:p>
        </w:tc>
      </w:tr>
      <w:tr w:rsidR="00A705E4" w:rsidRPr="002C6B90" w14:paraId="6D2AB46A" w14:textId="77777777" w:rsidTr="00D77F45">
        <w:tc>
          <w:tcPr>
            <w:tcW w:w="943" w:type="dxa"/>
          </w:tcPr>
          <w:p w14:paraId="790BA665" w14:textId="77777777" w:rsidR="00A705E4" w:rsidRDefault="00A705E4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24" w:type="dxa"/>
          </w:tcPr>
          <w:p w14:paraId="4EFB64FB" w14:textId="401B027B" w:rsidR="00A705E4" w:rsidRDefault="000A0426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</w:t>
            </w:r>
          </w:p>
        </w:tc>
        <w:tc>
          <w:tcPr>
            <w:tcW w:w="3456" w:type="dxa"/>
          </w:tcPr>
          <w:p w14:paraId="1D5DC76E" w14:textId="08C9D3AE" w:rsidR="00A705E4" w:rsidRDefault="000A0426" w:rsidP="0050253F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Report</w:t>
            </w:r>
            <w:r w:rsidR="009E7314">
              <w:rPr>
                <w:rFonts w:asciiTheme="majorHAnsi" w:hAnsiTheme="majorHAnsi"/>
                <w:sz w:val="22"/>
                <w:szCs w:val="22"/>
              </w:rPr>
              <w:t xml:space="preserve"> &amp; PPT</w:t>
            </w:r>
          </w:p>
        </w:tc>
        <w:tc>
          <w:tcPr>
            <w:tcW w:w="1440" w:type="dxa"/>
          </w:tcPr>
          <w:p w14:paraId="31B87D0F" w14:textId="45DF5EB8" w:rsidR="00A705E4" w:rsidRDefault="009E7314" w:rsidP="0050253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 Apr 2021</w:t>
            </w:r>
          </w:p>
        </w:tc>
        <w:tc>
          <w:tcPr>
            <w:tcW w:w="1440" w:type="dxa"/>
          </w:tcPr>
          <w:p w14:paraId="0DA287D6" w14:textId="4B9DADC8" w:rsidR="00A705E4" w:rsidRDefault="009E7314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 Apr 2021</w:t>
            </w:r>
          </w:p>
        </w:tc>
        <w:tc>
          <w:tcPr>
            <w:tcW w:w="1440" w:type="dxa"/>
          </w:tcPr>
          <w:p w14:paraId="2F41D8FC" w14:textId="3F18A6BE" w:rsidR="00A705E4" w:rsidRDefault="000B57B9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114</w:t>
            </w:r>
          </w:p>
        </w:tc>
        <w:tc>
          <w:tcPr>
            <w:tcW w:w="1933" w:type="dxa"/>
          </w:tcPr>
          <w:p w14:paraId="0C2E16E3" w14:textId="10D46FA1" w:rsidR="00A705E4" w:rsidRDefault="000B57B9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  <w:tc>
          <w:tcPr>
            <w:tcW w:w="1896" w:type="dxa"/>
          </w:tcPr>
          <w:p w14:paraId="5F30C60C" w14:textId="4872067E" w:rsidR="00A705E4" w:rsidRDefault="000B57B9" w:rsidP="0050253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 Progress</w:t>
            </w:r>
          </w:p>
        </w:tc>
      </w:tr>
    </w:tbl>
    <w:p w14:paraId="4EC09351" w14:textId="3606B015" w:rsidR="002C6B90" w:rsidRDefault="002C6B90" w:rsidP="002C6B90">
      <w:pPr>
        <w:rPr>
          <w:rFonts w:asciiTheme="majorHAnsi" w:hAnsiTheme="majorHAnsi"/>
        </w:rPr>
      </w:pPr>
    </w:p>
    <w:p w14:paraId="4CE05F9E" w14:textId="399E8D43" w:rsidR="002C6B90" w:rsidRPr="001B09BD" w:rsidRDefault="002C6B90" w:rsidP="002C6B90">
      <w:pPr>
        <w:pStyle w:val="Heading1"/>
        <w:jc w:val="left"/>
      </w:pPr>
      <w:bookmarkStart w:id="4" w:name="_Toc66464651"/>
      <w:r>
        <w:t>Effort Expended</w:t>
      </w:r>
      <w:bookmarkEnd w:id="4"/>
    </w:p>
    <w:p w14:paraId="07CCC0E0" w14:textId="549915F6" w:rsidR="00EF06D3" w:rsidRDefault="00EF06D3" w:rsidP="00EF06D3">
      <w:pPr>
        <w:pStyle w:val="GraphicAnchor"/>
        <w:rPr>
          <w:rFonts w:asciiTheme="majorHAnsi" w:hAnsiTheme="majorHAnsi"/>
          <w:sz w:val="24"/>
        </w:rPr>
      </w:pPr>
      <w:bookmarkStart w:id="5" w:name="_Hlk66466438"/>
    </w:p>
    <w:tbl>
      <w:tblPr>
        <w:tblStyle w:val="GridTable1Light"/>
        <w:tblW w:w="10368" w:type="dxa"/>
        <w:tblLook w:val="0620" w:firstRow="1" w:lastRow="0" w:firstColumn="0" w:lastColumn="0" w:noHBand="1" w:noVBand="1"/>
      </w:tblPr>
      <w:tblGrid>
        <w:gridCol w:w="4320"/>
        <w:gridCol w:w="2016"/>
        <w:gridCol w:w="2016"/>
        <w:gridCol w:w="2016"/>
      </w:tblGrid>
      <w:tr w:rsidR="00EF06D3" w:rsidRPr="002C6B90" w14:paraId="1B1245BE" w14:textId="77777777" w:rsidTr="00EF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  <w:vAlign w:val="center"/>
          </w:tcPr>
          <w:p w14:paraId="383A8179" w14:textId="518EA977" w:rsidR="00EF06D3" w:rsidRPr="002C6B90" w:rsidRDefault="00EF06D3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Team Member Name</w:t>
            </w:r>
          </w:p>
        </w:tc>
        <w:tc>
          <w:tcPr>
            <w:tcW w:w="2016" w:type="dxa"/>
            <w:vAlign w:val="center"/>
          </w:tcPr>
          <w:p w14:paraId="3785D234" w14:textId="3B894168" w:rsidR="00EF06D3" w:rsidRPr="002C6B90" w:rsidRDefault="00EF06D3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Total Hours Required</w:t>
            </w:r>
            <w:r w:rsidR="00D77F45">
              <w:rPr>
                <w:rFonts w:asciiTheme="majorHAnsi" w:hAnsiTheme="majorHAnsi"/>
                <w:sz w:val="20"/>
                <w:szCs w:val="20"/>
              </w:rPr>
              <w:t xml:space="preserve"> (10 working days)</w:t>
            </w:r>
          </w:p>
        </w:tc>
        <w:tc>
          <w:tcPr>
            <w:tcW w:w="2016" w:type="dxa"/>
            <w:vAlign w:val="center"/>
          </w:tcPr>
          <w:p w14:paraId="23DDE72A" w14:textId="2DD7EDA6" w:rsidR="00EF06D3" w:rsidRPr="002C6B90" w:rsidRDefault="00EF06D3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Hours Spent since Last Progress Update</w:t>
            </w:r>
          </w:p>
        </w:tc>
        <w:tc>
          <w:tcPr>
            <w:tcW w:w="2016" w:type="dxa"/>
            <w:vAlign w:val="center"/>
          </w:tcPr>
          <w:p w14:paraId="12F9FAAC" w14:textId="2F60A57E" w:rsidR="00EF06D3" w:rsidRPr="002C6B90" w:rsidRDefault="00EF06D3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Hours spent as at </w:t>
            </w:r>
            <w:r>
              <w:rPr>
                <w:rFonts w:asciiTheme="majorHAnsi" w:hAnsi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/>
                <w:sz w:val="20"/>
                <w:szCs w:val="20"/>
              </w:rPr>
              <w:instrText xml:space="preserve"> DATE  \@ "d MMMM yyyy"  \* MERGEFORMAT </w:instrText>
            </w:r>
            <w:r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="006A5D64" w:rsidRPr="006A5D64">
              <w:rPr>
                <w:rFonts w:asciiTheme="majorHAnsi" w:hAnsiTheme="majorHAnsi"/>
                <w:noProof/>
                <w:sz w:val="20"/>
                <w:szCs w:val="20"/>
              </w:rPr>
              <w:t>8 April 2021</w:t>
            </w:r>
            <w:r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 w:rsidR="00DA4BDE">
              <w:rPr>
                <w:rFonts w:asciiTheme="majorHAnsi" w:hAnsiTheme="majorHAnsi"/>
                <w:sz w:val="20"/>
                <w:szCs w:val="20"/>
              </w:rPr>
              <w:t xml:space="preserve"> (accumulative)</w:t>
            </w:r>
          </w:p>
        </w:tc>
      </w:tr>
      <w:tr w:rsidR="00EF06D3" w:rsidRPr="002C6B90" w14:paraId="0D91FF04" w14:textId="77777777" w:rsidTr="00B15F01">
        <w:tc>
          <w:tcPr>
            <w:tcW w:w="4320" w:type="dxa"/>
          </w:tcPr>
          <w:p w14:paraId="13D60EBC" w14:textId="56F51CEE" w:rsidR="00EF06D3" w:rsidRPr="002C6B90" w:rsidRDefault="0050253F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Liang Mengfei</w:t>
            </w:r>
          </w:p>
        </w:tc>
        <w:tc>
          <w:tcPr>
            <w:tcW w:w="2016" w:type="dxa"/>
          </w:tcPr>
          <w:p w14:paraId="160009EE" w14:textId="77777777" w:rsidR="00EF06D3" w:rsidRPr="00D77F45" w:rsidRDefault="00EF06D3" w:rsidP="00D77F45">
            <w:pPr>
              <w:pStyle w:val="GraphicAnchor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77F45">
              <w:rPr>
                <w:rFonts w:asciiTheme="majorHAnsi" w:hAnsiTheme="majorHAnsi"/>
                <w:b/>
                <w:sz w:val="20"/>
                <w:szCs w:val="20"/>
              </w:rPr>
              <w:t>80</w:t>
            </w:r>
          </w:p>
        </w:tc>
        <w:tc>
          <w:tcPr>
            <w:tcW w:w="2016" w:type="dxa"/>
          </w:tcPr>
          <w:p w14:paraId="1A89BBD1" w14:textId="50D82F16" w:rsidR="00EF06D3" w:rsidRPr="002C6B90" w:rsidRDefault="00E20CDC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2016" w:type="dxa"/>
          </w:tcPr>
          <w:p w14:paraId="30F6F7ED" w14:textId="3EBDF9DD" w:rsidR="00EF06D3" w:rsidRPr="002C6B90" w:rsidRDefault="00627571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</w:tr>
      <w:tr w:rsidR="00EF06D3" w:rsidRPr="002C6B90" w14:paraId="40D6DD90" w14:textId="77777777" w:rsidTr="00B15F01">
        <w:tc>
          <w:tcPr>
            <w:tcW w:w="4320" w:type="dxa"/>
          </w:tcPr>
          <w:p w14:paraId="34F0ED9B" w14:textId="79587C49" w:rsidR="00EF06D3" w:rsidRPr="002C6B90" w:rsidRDefault="0050253F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Lam Weng Cong</w:t>
            </w:r>
          </w:p>
        </w:tc>
        <w:tc>
          <w:tcPr>
            <w:tcW w:w="2016" w:type="dxa"/>
          </w:tcPr>
          <w:p w14:paraId="19D83325" w14:textId="77777777" w:rsidR="00EF06D3" w:rsidRPr="00D77F45" w:rsidRDefault="00EF06D3" w:rsidP="00D77F45">
            <w:pPr>
              <w:pStyle w:val="GraphicAnchor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77F45">
              <w:rPr>
                <w:rFonts w:asciiTheme="majorHAnsi" w:hAnsiTheme="majorHAnsi"/>
                <w:b/>
                <w:sz w:val="20"/>
                <w:szCs w:val="20"/>
              </w:rPr>
              <w:t>80</w:t>
            </w:r>
          </w:p>
        </w:tc>
        <w:tc>
          <w:tcPr>
            <w:tcW w:w="2016" w:type="dxa"/>
          </w:tcPr>
          <w:p w14:paraId="162ED222" w14:textId="7B768F5B" w:rsidR="00EF06D3" w:rsidRPr="002C6B90" w:rsidRDefault="00E20CDC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2016" w:type="dxa"/>
          </w:tcPr>
          <w:p w14:paraId="1D4024F7" w14:textId="0B85BD94" w:rsidR="00EF06D3" w:rsidRPr="002C6B90" w:rsidRDefault="00627571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</w:tr>
      <w:tr w:rsidR="00EF06D3" w:rsidRPr="002C6B90" w14:paraId="7E5514A6" w14:textId="77777777" w:rsidTr="00B15F01">
        <w:tc>
          <w:tcPr>
            <w:tcW w:w="4320" w:type="dxa"/>
          </w:tcPr>
          <w:p w14:paraId="0DFEC23F" w14:textId="09599D12" w:rsidR="00EF06D3" w:rsidRPr="002C6B90" w:rsidRDefault="0050253F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Zhang Yuting</w:t>
            </w:r>
          </w:p>
        </w:tc>
        <w:tc>
          <w:tcPr>
            <w:tcW w:w="2016" w:type="dxa"/>
          </w:tcPr>
          <w:p w14:paraId="016E91B4" w14:textId="77777777" w:rsidR="00EF06D3" w:rsidRPr="00D77F45" w:rsidRDefault="00EF06D3" w:rsidP="00D77F45">
            <w:pPr>
              <w:pStyle w:val="GraphicAnchor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77F45">
              <w:rPr>
                <w:rFonts w:asciiTheme="majorHAnsi" w:hAnsiTheme="majorHAnsi"/>
                <w:b/>
                <w:sz w:val="20"/>
                <w:szCs w:val="20"/>
              </w:rPr>
              <w:t>80</w:t>
            </w:r>
          </w:p>
        </w:tc>
        <w:tc>
          <w:tcPr>
            <w:tcW w:w="2016" w:type="dxa"/>
          </w:tcPr>
          <w:p w14:paraId="09D85D51" w14:textId="122088C3" w:rsidR="00EF06D3" w:rsidRPr="002C6B90" w:rsidRDefault="00E20CDC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2016" w:type="dxa"/>
          </w:tcPr>
          <w:p w14:paraId="4C80A55F" w14:textId="7CADC25A" w:rsidR="00EF06D3" w:rsidRPr="002C6B90" w:rsidRDefault="00627571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</w:tr>
      <w:tr w:rsidR="00EF06D3" w:rsidRPr="002C6B90" w14:paraId="1F54E2AE" w14:textId="77777777" w:rsidTr="00EF06D3">
        <w:tc>
          <w:tcPr>
            <w:tcW w:w="4320" w:type="dxa"/>
          </w:tcPr>
          <w:p w14:paraId="7A6E78E7" w14:textId="2D2A36F2" w:rsidR="00EF06D3" w:rsidRPr="002C6B90" w:rsidRDefault="0050253F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Vanessa Lim Yurong</w:t>
            </w:r>
          </w:p>
        </w:tc>
        <w:tc>
          <w:tcPr>
            <w:tcW w:w="2016" w:type="dxa"/>
          </w:tcPr>
          <w:p w14:paraId="7B213E82" w14:textId="7034AD58" w:rsidR="00EF06D3" w:rsidRPr="00D77F45" w:rsidRDefault="00EF06D3" w:rsidP="00D77F45">
            <w:pPr>
              <w:pStyle w:val="GraphicAnchor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77F45">
              <w:rPr>
                <w:rFonts w:asciiTheme="majorHAnsi" w:hAnsiTheme="majorHAnsi"/>
                <w:b/>
                <w:sz w:val="20"/>
                <w:szCs w:val="20"/>
              </w:rPr>
              <w:t>80</w:t>
            </w:r>
          </w:p>
        </w:tc>
        <w:tc>
          <w:tcPr>
            <w:tcW w:w="2016" w:type="dxa"/>
          </w:tcPr>
          <w:p w14:paraId="45680686" w14:textId="6903E7F8" w:rsidR="00EF06D3" w:rsidRPr="002C6B90" w:rsidRDefault="00E20CDC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2016" w:type="dxa"/>
          </w:tcPr>
          <w:p w14:paraId="42CF21EA" w14:textId="261F0A98" w:rsidR="00EF06D3" w:rsidRPr="002C6B90" w:rsidRDefault="00627571" w:rsidP="00B15F01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</w:tr>
    </w:tbl>
    <w:p w14:paraId="23BF9593" w14:textId="77777777" w:rsidR="002C6B90" w:rsidRDefault="002C6B90" w:rsidP="002C6B90">
      <w:pPr>
        <w:rPr>
          <w:rFonts w:asciiTheme="majorHAnsi" w:hAnsiTheme="majorHAnsi"/>
        </w:rPr>
      </w:pPr>
    </w:p>
    <w:p w14:paraId="07D9F0DD" w14:textId="48A559A6" w:rsidR="002C6B90" w:rsidRPr="001B09BD" w:rsidRDefault="002C6B90" w:rsidP="002C6B90">
      <w:pPr>
        <w:pStyle w:val="Heading1"/>
        <w:jc w:val="left"/>
      </w:pPr>
      <w:bookmarkStart w:id="6" w:name="_Toc66464652"/>
      <w:bookmarkEnd w:id="5"/>
      <w:r>
        <w:t>Problems Encountered</w:t>
      </w:r>
      <w:bookmarkEnd w:id="6"/>
    </w:p>
    <w:p w14:paraId="73D852DE" w14:textId="7D503F1B" w:rsidR="00DA4BDE" w:rsidRDefault="00DA4BDE" w:rsidP="00DA4BDE">
      <w:pPr>
        <w:pStyle w:val="GraphicAnchor"/>
        <w:rPr>
          <w:rFonts w:asciiTheme="majorHAnsi" w:hAnsiTheme="majorHAnsi"/>
          <w:sz w:val="24"/>
        </w:rPr>
      </w:pPr>
    </w:p>
    <w:p w14:paraId="0A91F203" w14:textId="046434A2" w:rsidR="00DA4BDE" w:rsidRDefault="00DA4BDE" w:rsidP="00DA4BDE">
      <w:pPr>
        <w:pStyle w:val="GraphicAncho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Note: Problems listed here are accumulative from the commencement of the project.</w:t>
      </w:r>
    </w:p>
    <w:p w14:paraId="7D1ED8B9" w14:textId="77777777" w:rsidR="00DA4BDE" w:rsidRDefault="00DA4BDE" w:rsidP="00DA4BDE">
      <w:pPr>
        <w:pStyle w:val="GraphicAnchor"/>
        <w:rPr>
          <w:rFonts w:asciiTheme="majorHAnsi" w:hAnsiTheme="majorHAnsi"/>
          <w:sz w:val="24"/>
        </w:rPr>
      </w:pPr>
    </w:p>
    <w:tbl>
      <w:tblPr>
        <w:tblStyle w:val="GridTable1Light"/>
        <w:tblW w:w="14112" w:type="dxa"/>
        <w:tblLook w:val="0620" w:firstRow="1" w:lastRow="0" w:firstColumn="0" w:lastColumn="0" w:noHBand="1" w:noVBand="1"/>
      </w:tblPr>
      <w:tblGrid>
        <w:gridCol w:w="1152"/>
        <w:gridCol w:w="1440"/>
        <w:gridCol w:w="4032"/>
        <w:gridCol w:w="4032"/>
        <w:gridCol w:w="2016"/>
        <w:gridCol w:w="1440"/>
      </w:tblGrid>
      <w:tr w:rsidR="00DA4BDE" w:rsidRPr="002C6B90" w14:paraId="4D6B0C00" w14:textId="369087F5" w:rsidTr="00DA4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dxa"/>
            <w:vAlign w:val="center"/>
          </w:tcPr>
          <w:p w14:paraId="17BD187E" w14:textId="55747838" w:rsidR="00DA4BDE" w:rsidRDefault="00DA4BDE" w:rsidP="00DA4BDE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lastRenderedPageBreak/>
              <w:t>Sub-Task No.</w:t>
            </w:r>
          </w:p>
        </w:tc>
        <w:tc>
          <w:tcPr>
            <w:tcW w:w="1440" w:type="dxa"/>
            <w:vAlign w:val="center"/>
          </w:tcPr>
          <w:p w14:paraId="04823D02" w14:textId="186C1808" w:rsidR="00DA4BDE" w:rsidRDefault="00DA4BDE" w:rsidP="00DA4BDE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Reported Date</w:t>
            </w:r>
          </w:p>
        </w:tc>
        <w:tc>
          <w:tcPr>
            <w:tcW w:w="4032" w:type="dxa"/>
            <w:vAlign w:val="center"/>
          </w:tcPr>
          <w:p w14:paraId="4CF0093B" w14:textId="4E60EF3C" w:rsidR="00DA4BDE" w:rsidRPr="002C6B90" w:rsidRDefault="00DA4BDE" w:rsidP="00DA4BDE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Problem &amp; Description</w:t>
            </w:r>
          </w:p>
        </w:tc>
        <w:tc>
          <w:tcPr>
            <w:tcW w:w="4032" w:type="dxa"/>
            <w:vAlign w:val="center"/>
          </w:tcPr>
          <w:p w14:paraId="631E714D" w14:textId="4FD60B81" w:rsidR="00DA4BDE" w:rsidRDefault="00DA4BDE" w:rsidP="00DA4BDE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Corrective Action</w:t>
            </w:r>
          </w:p>
        </w:tc>
        <w:tc>
          <w:tcPr>
            <w:tcW w:w="2016" w:type="dxa"/>
            <w:vAlign w:val="center"/>
          </w:tcPr>
          <w:p w14:paraId="34DDC97E" w14:textId="29E90189" w:rsidR="00DA4BDE" w:rsidRDefault="00DA4BDE" w:rsidP="00DA4BDE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Status</w:t>
            </w:r>
          </w:p>
        </w:tc>
        <w:tc>
          <w:tcPr>
            <w:tcW w:w="1440" w:type="dxa"/>
            <w:vAlign w:val="center"/>
          </w:tcPr>
          <w:p w14:paraId="61BC9493" w14:textId="601223D9" w:rsidR="00DA4BDE" w:rsidRDefault="00DA4BDE" w:rsidP="00DA4BDE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Resolved Date</w:t>
            </w:r>
          </w:p>
        </w:tc>
      </w:tr>
      <w:tr w:rsidR="00DA4BDE" w:rsidRPr="002C6B90" w14:paraId="0DC0D500" w14:textId="1A9CABB0" w:rsidTr="00DA4BDE">
        <w:tc>
          <w:tcPr>
            <w:tcW w:w="1152" w:type="dxa"/>
          </w:tcPr>
          <w:p w14:paraId="4DEE4A20" w14:textId="7100E70A" w:rsidR="00DA4BDE" w:rsidRDefault="00DA4BDE" w:rsidP="0066178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F6031E" w14:textId="32064F65" w:rsidR="00DA4BDE" w:rsidRDefault="00666380" w:rsidP="00666380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 1</w:t>
            </w:r>
            <w:r w:rsidR="001A2983">
              <w:rPr>
                <w:rFonts w:asciiTheme="majorHAnsi" w:hAnsiTheme="majorHAnsi"/>
                <w:sz w:val="20"/>
                <w:szCs w:val="20"/>
              </w:rPr>
              <w:t>8</w:t>
            </w:r>
            <w:r w:rsidR="0066178F">
              <w:rPr>
                <w:rFonts w:ascii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sz w:val="20"/>
                <w:szCs w:val="20"/>
              </w:rPr>
              <w:t>03</w:t>
            </w:r>
            <w:r w:rsidR="0066178F">
              <w:rPr>
                <w:rFonts w:ascii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sz w:val="20"/>
                <w:szCs w:val="20"/>
              </w:rPr>
              <w:t>21</w:t>
            </w:r>
          </w:p>
        </w:tc>
        <w:tc>
          <w:tcPr>
            <w:tcW w:w="4032" w:type="dxa"/>
          </w:tcPr>
          <w:p w14:paraId="1EB83E4F" w14:textId="4DAF6BB8" w:rsidR="00DA4BDE" w:rsidRPr="002C6B90" w:rsidRDefault="000422BD" w:rsidP="00DA4BDE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up MySQL</w:t>
            </w:r>
            <w:r w:rsidR="00782723">
              <w:rPr>
                <w:rFonts w:asciiTheme="majorHAnsi" w:hAnsiTheme="majorHAnsi"/>
                <w:sz w:val="20"/>
                <w:szCs w:val="20"/>
              </w:rPr>
              <w:t xml:space="preserve"> DB</w:t>
            </w:r>
          </w:p>
        </w:tc>
        <w:tc>
          <w:tcPr>
            <w:tcW w:w="4032" w:type="dxa"/>
          </w:tcPr>
          <w:p w14:paraId="2D97A707" w14:textId="77777777" w:rsidR="00DA4BDE" w:rsidRPr="00DA4BDE" w:rsidRDefault="00DA4BDE" w:rsidP="00DA4BDE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16" w:type="dxa"/>
          </w:tcPr>
          <w:p w14:paraId="5ED3284A" w14:textId="10A72E12" w:rsidR="00DA4BDE" w:rsidRDefault="00851D75" w:rsidP="0066178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Done</w:t>
            </w:r>
          </w:p>
        </w:tc>
        <w:tc>
          <w:tcPr>
            <w:tcW w:w="1440" w:type="dxa"/>
          </w:tcPr>
          <w:p w14:paraId="07734214" w14:textId="3CCFAC2E" w:rsidR="00DA4BDE" w:rsidRPr="00DA4BDE" w:rsidRDefault="00851D75" w:rsidP="0066178F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25-03-21</w:t>
            </w:r>
          </w:p>
        </w:tc>
      </w:tr>
    </w:tbl>
    <w:p w14:paraId="32076C3F" w14:textId="77777777" w:rsidR="002C6B90" w:rsidRPr="001B09BD" w:rsidRDefault="002C6B90" w:rsidP="002C6B90">
      <w:pPr>
        <w:pStyle w:val="GraphicAnchor"/>
        <w:rPr>
          <w:rFonts w:asciiTheme="majorHAnsi" w:hAnsiTheme="majorHAnsi"/>
          <w:sz w:val="24"/>
        </w:rPr>
      </w:pPr>
    </w:p>
    <w:p w14:paraId="6DCDEB26" w14:textId="6E4D1928" w:rsidR="00EF06D3" w:rsidRPr="001B09BD" w:rsidRDefault="00AE1078" w:rsidP="00EF06D3">
      <w:pPr>
        <w:pStyle w:val="Heading1"/>
        <w:jc w:val="left"/>
      </w:pPr>
      <w:bookmarkStart w:id="7" w:name="_Toc66464653"/>
      <w:r>
        <w:t xml:space="preserve">Plan for the Next </w:t>
      </w:r>
      <w:r w:rsidR="00C54CFB">
        <w:t>2</w:t>
      </w:r>
      <w:r>
        <w:t xml:space="preserve"> Weeks</w:t>
      </w:r>
      <w:bookmarkEnd w:id="7"/>
    </w:p>
    <w:p w14:paraId="0FC2FDAE" w14:textId="0C5F0FE0" w:rsidR="00EF06D3" w:rsidRDefault="00EF06D3" w:rsidP="00EF06D3">
      <w:pPr>
        <w:pStyle w:val="GraphicAnchor"/>
        <w:rPr>
          <w:rFonts w:asciiTheme="majorHAnsi" w:hAnsiTheme="majorHAnsi"/>
          <w:sz w:val="24"/>
        </w:rPr>
      </w:pPr>
    </w:p>
    <w:tbl>
      <w:tblPr>
        <w:tblStyle w:val="GridTable1Light"/>
        <w:tblW w:w="11666" w:type="dxa"/>
        <w:tblLook w:val="0620" w:firstRow="1" w:lastRow="0" w:firstColumn="0" w:lastColumn="0" w:noHBand="1" w:noVBand="1"/>
      </w:tblPr>
      <w:tblGrid>
        <w:gridCol w:w="1242"/>
        <w:gridCol w:w="1416"/>
        <w:gridCol w:w="3254"/>
        <w:gridCol w:w="1403"/>
        <w:gridCol w:w="1498"/>
        <w:gridCol w:w="1042"/>
        <w:gridCol w:w="1811"/>
      </w:tblGrid>
      <w:tr w:rsidR="00666380" w:rsidRPr="002C6B90" w14:paraId="627639CC" w14:textId="77777777" w:rsidTr="001E5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  <w:vAlign w:val="center"/>
          </w:tcPr>
          <w:p w14:paraId="61F93321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Task #</w:t>
            </w:r>
          </w:p>
        </w:tc>
        <w:tc>
          <w:tcPr>
            <w:tcW w:w="1416" w:type="dxa"/>
            <w:vAlign w:val="center"/>
          </w:tcPr>
          <w:p w14:paraId="302B5F91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Sub-Task No.</w:t>
            </w:r>
          </w:p>
        </w:tc>
        <w:tc>
          <w:tcPr>
            <w:tcW w:w="3254" w:type="dxa"/>
            <w:vAlign w:val="center"/>
          </w:tcPr>
          <w:p w14:paraId="0AFE0AB5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Task Name</w:t>
            </w:r>
          </w:p>
        </w:tc>
        <w:tc>
          <w:tcPr>
            <w:tcW w:w="1403" w:type="dxa"/>
          </w:tcPr>
          <w:p w14:paraId="4EED6ABD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Start Date</w:t>
            </w:r>
          </w:p>
        </w:tc>
        <w:tc>
          <w:tcPr>
            <w:tcW w:w="1498" w:type="dxa"/>
          </w:tcPr>
          <w:p w14:paraId="0524BC37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End Date</w:t>
            </w:r>
          </w:p>
        </w:tc>
        <w:tc>
          <w:tcPr>
            <w:tcW w:w="1042" w:type="dxa"/>
            <w:vAlign w:val="center"/>
          </w:tcPr>
          <w:p w14:paraId="6D553E81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Duration</w:t>
            </w:r>
          </w:p>
        </w:tc>
        <w:tc>
          <w:tcPr>
            <w:tcW w:w="1811" w:type="dxa"/>
            <w:vAlign w:val="center"/>
          </w:tcPr>
          <w:p w14:paraId="7A4BC15D" w14:textId="77777777" w:rsidR="00666380" w:rsidRPr="002C6B90" w:rsidRDefault="00666380" w:rsidP="00745383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6B90">
              <w:rPr>
                <w:rFonts w:asciiTheme="majorHAnsi" w:hAnsiTheme="majorHAnsi"/>
                <w:sz w:val="20"/>
                <w:szCs w:val="20"/>
              </w:rPr>
              <w:t>Person In-Charge</w:t>
            </w:r>
          </w:p>
        </w:tc>
      </w:tr>
      <w:tr w:rsidR="00666380" w:rsidRPr="002C6B90" w14:paraId="43CA256A" w14:textId="77777777" w:rsidTr="00666380">
        <w:tc>
          <w:tcPr>
            <w:tcW w:w="11666" w:type="dxa"/>
            <w:gridSpan w:val="7"/>
            <w:shd w:val="clear" w:color="auto" w:fill="D9D9D9" w:themeFill="background1" w:themeFillShade="D9"/>
          </w:tcPr>
          <w:p w14:paraId="2C7D8466" w14:textId="51CC6242" w:rsidR="00666380" w:rsidRPr="002C6B90" w:rsidRDefault="00666380" w:rsidP="00B15F01">
            <w:pPr>
              <w:pStyle w:val="GraphicAncho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 – Environment Set-up</w:t>
            </w:r>
          </w:p>
        </w:tc>
      </w:tr>
      <w:tr w:rsidR="00666380" w:rsidRPr="002C6B90" w14:paraId="304DD23F" w14:textId="77777777" w:rsidTr="001E5A86">
        <w:trPr>
          <w:trHeight w:val="422"/>
        </w:trPr>
        <w:tc>
          <w:tcPr>
            <w:tcW w:w="1242" w:type="dxa"/>
            <w:vAlign w:val="center"/>
          </w:tcPr>
          <w:p w14:paraId="034CEB1E" w14:textId="77777777" w:rsidR="00666380" w:rsidRPr="002C6B90" w:rsidRDefault="00666380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8E47F2B" w14:textId="439B50C0" w:rsidR="00666380" w:rsidRPr="002C6B90" w:rsidRDefault="00666380" w:rsidP="00B15F01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Pr="002C6B90">
              <w:rPr>
                <w:rFonts w:ascii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3254" w:type="dxa"/>
          </w:tcPr>
          <w:p w14:paraId="47CF8D5A" w14:textId="77777777" w:rsidR="000422BD" w:rsidRDefault="000422BD" w:rsidP="000422BD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Development environment set-up</w:t>
            </w:r>
          </w:p>
          <w:p w14:paraId="006E9EC0" w14:textId="77777777" w:rsidR="000422BD" w:rsidRDefault="000422BD" w:rsidP="000422BD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IDE</w:t>
            </w:r>
          </w:p>
          <w:p w14:paraId="02A85C40" w14:textId="0E340A0F" w:rsidR="000422BD" w:rsidRDefault="000422BD" w:rsidP="000422BD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Database</w:t>
            </w:r>
          </w:p>
          <w:p w14:paraId="30EF60FA" w14:textId="0FE7B5F1" w:rsidR="00666380" w:rsidRPr="002C6B90" w:rsidRDefault="000422BD" w:rsidP="000422BD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Git</w:t>
            </w:r>
          </w:p>
        </w:tc>
        <w:tc>
          <w:tcPr>
            <w:tcW w:w="1403" w:type="dxa"/>
          </w:tcPr>
          <w:p w14:paraId="6A6824D2" w14:textId="4DDF260F" w:rsidR="00666380" w:rsidRPr="002C6B90" w:rsidRDefault="00666380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 Mar 2021</w:t>
            </w:r>
          </w:p>
        </w:tc>
        <w:tc>
          <w:tcPr>
            <w:tcW w:w="1498" w:type="dxa"/>
          </w:tcPr>
          <w:p w14:paraId="38596980" w14:textId="5E0DE76B" w:rsidR="00666380" w:rsidRPr="002C6B90" w:rsidRDefault="000422BD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66638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April</w:t>
            </w:r>
            <w:r w:rsidR="00666380">
              <w:rPr>
                <w:rFonts w:asciiTheme="majorHAnsi" w:hAnsiTheme="majorHAnsi"/>
                <w:sz w:val="20"/>
                <w:szCs w:val="20"/>
              </w:rPr>
              <w:t xml:space="preserve"> 2021</w:t>
            </w:r>
          </w:p>
        </w:tc>
        <w:tc>
          <w:tcPr>
            <w:tcW w:w="1042" w:type="dxa"/>
          </w:tcPr>
          <w:p w14:paraId="59312BD7" w14:textId="71C55F45" w:rsidR="00666380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  <w:tc>
          <w:tcPr>
            <w:tcW w:w="1811" w:type="dxa"/>
          </w:tcPr>
          <w:p w14:paraId="4E6BB6DD" w14:textId="52CAA397" w:rsidR="00666380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</w:tr>
      <w:tr w:rsidR="00666380" w:rsidRPr="002C6B90" w14:paraId="7854A752" w14:textId="77777777" w:rsidTr="001E5A86">
        <w:tc>
          <w:tcPr>
            <w:tcW w:w="11666" w:type="dxa"/>
            <w:gridSpan w:val="7"/>
            <w:shd w:val="clear" w:color="auto" w:fill="D6D5D5" w:themeFill="background2"/>
          </w:tcPr>
          <w:p w14:paraId="1A097831" w14:textId="5879B6BE" w:rsidR="00666380" w:rsidRPr="002C6B90" w:rsidRDefault="00666380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 – Service – Account creation</w:t>
            </w:r>
          </w:p>
        </w:tc>
      </w:tr>
      <w:tr w:rsidR="00666380" w:rsidRPr="002C6B90" w14:paraId="7FDCE438" w14:textId="77777777" w:rsidTr="001E5A86">
        <w:tc>
          <w:tcPr>
            <w:tcW w:w="1242" w:type="dxa"/>
            <w:vAlign w:val="center"/>
          </w:tcPr>
          <w:p w14:paraId="06536E4B" w14:textId="77777777" w:rsidR="00666380" w:rsidRPr="002C6B90" w:rsidRDefault="00666380" w:rsidP="00510C8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9BAE8BF" w14:textId="1B9715AB" w:rsidR="00666380" w:rsidRDefault="00666380" w:rsidP="00510C8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4.1</w:t>
            </w:r>
          </w:p>
        </w:tc>
        <w:tc>
          <w:tcPr>
            <w:tcW w:w="3254" w:type="dxa"/>
          </w:tcPr>
          <w:p w14:paraId="227FB564" w14:textId="09D8875A" w:rsidR="00666380" w:rsidRDefault="00666380" w:rsidP="00510C8F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 user account</w:t>
            </w:r>
          </w:p>
        </w:tc>
        <w:tc>
          <w:tcPr>
            <w:tcW w:w="1403" w:type="dxa"/>
          </w:tcPr>
          <w:p w14:paraId="185E742E" w14:textId="5682EC18" w:rsidR="0066638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7A9BBAAF" w14:textId="1BD42E09" w:rsidR="0066638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 April 2021</w:t>
            </w:r>
          </w:p>
        </w:tc>
        <w:tc>
          <w:tcPr>
            <w:tcW w:w="1042" w:type="dxa"/>
          </w:tcPr>
          <w:p w14:paraId="4355D1B2" w14:textId="2004BB66" w:rsidR="00666380" w:rsidRDefault="001F19A9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4E5A78E6" w14:textId="33750FAF" w:rsidR="00666380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Yuting</w:t>
            </w:r>
          </w:p>
        </w:tc>
      </w:tr>
      <w:tr w:rsidR="001E5A86" w:rsidRPr="002C6B90" w14:paraId="2849BF90" w14:textId="77777777" w:rsidTr="001E5A86">
        <w:tc>
          <w:tcPr>
            <w:tcW w:w="1242" w:type="dxa"/>
            <w:vAlign w:val="center"/>
          </w:tcPr>
          <w:p w14:paraId="65B5CED0" w14:textId="77777777" w:rsidR="001E5A86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ACBE825" w14:textId="336F41F5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4.2</w:t>
            </w:r>
          </w:p>
        </w:tc>
        <w:tc>
          <w:tcPr>
            <w:tcW w:w="3254" w:type="dxa"/>
          </w:tcPr>
          <w:p w14:paraId="4B957A1B" w14:textId="3EF084A4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 user info</w:t>
            </w:r>
          </w:p>
        </w:tc>
        <w:tc>
          <w:tcPr>
            <w:tcW w:w="1403" w:type="dxa"/>
          </w:tcPr>
          <w:p w14:paraId="407A2D28" w14:textId="21688A2B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 April 2021</w:t>
            </w:r>
          </w:p>
        </w:tc>
        <w:tc>
          <w:tcPr>
            <w:tcW w:w="1498" w:type="dxa"/>
          </w:tcPr>
          <w:p w14:paraId="2A233F15" w14:textId="42894719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2537E385" w14:textId="42DB4DAE" w:rsidR="001E5A86" w:rsidRDefault="001F19A9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6C202574" w14:textId="47C091D4" w:rsidR="001E5A86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Yuting</w:t>
            </w:r>
          </w:p>
        </w:tc>
      </w:tr>
      <w:tr w:rsidR="001E5A86" w:rsidRPr="002C6B90" w14:paraId="5818F8FB" w14:textId="77777777" w:rsidTr="001E5A86">
        <w:tc>
          <w:tcPr>
            <w:tcW w:w="1242" w:type="dxa"/>
            <w:vAlign w:val="center"/>
          </w:tcPr>
          <w:p w14:paraId="5BA5A110" w14:textId="77777777" w:rsidR="001E5A86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C20CEEE" w14:textId="58F5974A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4.3</w:t>
            </w:r>
          </w:p>
        </w:tc>
        <w:tc>
          <w:tcPr>
            <w:tcW w:w="3254" w:type="dxa"/>
          </w:tcPr>
          <w:p w14:paraId="11AF84CA" w14:textId="620F5F3E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View user info</w:t>
            </w:r>
          </w:p>
        </w:tc>
        <w:tc>
          <w:tcPr>
            <w:tcW w:w="1403" w:type="dxa"/>
          </w:tcPr>
          <w:p w14:paraId="1585E478" w14:textId="72A72325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 April 2021</w:t>
            </w:r>
          </w:p>
        </w:tc>
        <w:tc>
          <w:tcPr>
            <w:tcW w:w="1498" w:type="dxa"/>
          </w:tcPr>
          <w:p w14:paraId="4C9A9414" w14:textId="10FC49D7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612F9DDA" w14:textId="1A57BC27" w:rsidR="001E5A86" w:rsidRDefault="001F19A9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7AC7A52F" w14:textId="41A74B55" w:rsidR="001E5A86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Yuting</w:t>
            </w:r>
          </w:p>
        </w:tc>
      </w:tr>
      <w:tr w:rsidR="001E5A86" w:rsidRPr="002C6B90" w14:paraId="6BBCEB05" w14:textId="77777777" w:rsidTr="001E5A86">
        <w:tc>
          <w:tcPr>
            <w:tcW w:w="11666" w:type="dxa"/>
            <w:gridSpan w:val="7"/>
            <w:shd w:val="clear" w:color="auto" w:fill="C1BFBF" w:themeFill="background2" w:themeFillShade="E6"/>
          </w:tcPr>
          <w:p w14:paraId="717334C9" w14:textId="2C90C4DF" w:rsidR="001E5A86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5 – Service – Booking service</w:t>
            </w:r>
          </w:p>
        </w:tc>
      </w:tr>
      <w:tr w:rsidR="001E5A86" w:rsidRPr="002C6B90" w14:paraId="7FB26057" w14:textId="77777777" w:rsidTr="001E5A86">
        <w:tc>
          <w:tcPr>
            <w:tcW w:w="1242" w:type="dxa"/>
            <w:vAlign w:val="center"/>
          </w:tcPr>
          <w:p w14:paraId="7B476DE0" w14:textId="77777777" w:rsidR="001E5A86" w:rsidRDefault="001E5A86" w:rsidP="001E5A86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7E4F15E5" w14:textId="7926EBE7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5.1</w:t>
            </w:r>
          </w:p>
        </w:tc>
        <w:tc>
          <w:tcPr>
            <w:tcW w:w="3254" w:type="dxa"/>
          </w:tcPr>
          <w:p w14:paraId="3B07E535" w14:textId="6534F853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Search service page </w:t>
            </w:r>
          </w:p>
        </w:tc>
        <w:tc>
          <w:tcPr>
            <w:tcW w:w="1403" w:type="dxa"/>
          </w:tcPr>
          <w:p w14:paraId="38F0F533" w14:textId="025F9714" w:rsidR="001E5A86" w:rsidRPr="00EA7933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0EFB824B" w14:textId="01130204" w:rsidR="001E5A86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 April 2021</w:t>
            </w:r>
          </w:p>
        </w:tc>
        <w:tc>
          <w:tcPr>
            <w:tcW w:w="1042" w:type="dxa"/>
          </w:tcPr>
          <w:p w14:paraId="61C225C6" w14:textId="6D298478" w:rsidR="001E5A86" w:rsidRDefault="001F19A9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70301569" w14:textId="007ECF49" w:rsidR="001E5A86" w:rsidRPr="002C6B90" w:rsidRDefault="001E5A86" w:rsidP="001E5A86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Mengfei</w:t>
            </w:r>
          </w:p>
        </w:tc>
      </w:tr>
      <w:tr w:rsidR="001F19A9" w:rsidRPr="002C6B90" w14:paraId="2389F059" w14:textId="77777777" w:rsidTr="001E5A86">
        <w:tc>
          <w:tcPr>
            <w:tcW w:w="1242" w:type="dxa"/>
            <w:vAlign w:val="center"/>
          </w:tcPr>
          <w:p w14:paraId="4F471C2F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761115A1" w14:textId="7DD6577A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5.2</w:t>
            </w:r>
          </w:p>
        </w:tc>
        <w:tc>
          <w:tcPr>
            <w:tcW w:w="3254" w:type="dxa"/>
          </w:tcPr>
          <w:p w14:paraId="0877CA89" w14:textId="22E6D8A9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Recommendation logic</w:t>
            </w:r>
          </w:p>
        </w:tc>
        <w:tc>
          <w:tcPr>
            <w:tcW w:w="1403" w:type="dxa"/>
          </w:tcPr>
          <w:p w14:paraId="76A1A5C9" w14:textId="2B110958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3261FCD1" w14:textId="47A02C31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742CADDF" w14:textId="2CDA1B51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71173CF1" w14:textId="5E698EB6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Mengfei</w:t>
            </w:r>
          </w:p>
        </w:tc>
      </w:tr>
      <w:tr w:rsidR="001F19A9" w:rsidRPr="002C6B90" w14:paraId="3BC0BA82" w14:textId="77777777" w:rsidTr="001E5A86">
        <w:tc>
          <w:tcPr>
            <w:tcW w:w="1242" w:type="dxa"/>
            <w:vAlign w:val="center"/>
          </w:tcPr>
          <w:p w14:paraId="4EFCCB8C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53199E43" w14:textId="6BBFD1B5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5.3</w:t>
            </w:r>
          </w:p>
        </w:tc>
        <w:tc>
          <w:tcPr>
            <w:tcW w:w="3254" w:type="dxa"/>
          </w:tcPr>
          <w:p w14:paraId="18D95978" w14:textId="38DD0DB5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Display search result page </w:t>
            </w:r>
          </w:p>
        </w:tc>
        <w:tc>
          <w:tcPr>
            <w:tcW w:w="1403" w:type="dxa"/>
          </w:tcPr>
          <w:p w14:paraId="6549FE00" w14:textId="3236149B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62A222AF" w14:textId="2A81B021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011987DE" w14:textId="64990F6D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4B7DFF87" w14:textId="7E9DC68D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Mengfei</w:t>
            </w:r>
          </w:p>
        </w:tc>
      </w:tr>
      <w:tr w:rsidR="001F19A9" w:rsidRPr="002C6B90" w14:paraId="4DB29AFA" w14:textId="77777777" w:rsidTr="001E5A86">
        <w:tc>
          <w:tcPr>
            <w:tcW w:w="1242" w:type="dxa"/>
            <w:vAlign w:val="center"/>
          </w:tcPr>
          <w:p w14:paraId="4C5F45C3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7E043103" w14:textId="57F04581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5.4</w:t>
            </w:r>
          </w:p>
        </w:tc>
        <w:tc>
          <w:tcPr>
            <w:tcW w:w="3254" w:type="dxa"/>
          </w:tcPr>
          <w:p w14:paraId="01D944DE" w14:textId="37A75A27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Display page for individual service vendor</w:t>
            </w:r>
          </w:p>
        </w:tc>
        <w:tc>
          <w:tcPr>
            <w:tcW w:w="1403" w:type="dxa"/>
          </w:tcPr>
          <w:p w14:paraId="0733A708" w14:textId="137CE83A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639BA217" w14:textId="2F95C453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64A6486D" w14:textId="5EF1B8C4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5A3566B9" w14:textId="26C1D603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Mengfei</w:t>
            </w:r>
          </w:p>
        </w:tc>
      </w:tr>
      <w:tr w:rsidR="001F19A9" w:rsidRPr="002C6B90" w14:paraId="654B016A" w14:textId="77777777" w:rsidTr="001E5A86">
        <w:tc>
          <w:tcPr>
            <w:tcW w:w="1242" w:type="dxa"/>
            <w:vAlign w:val="center"/>
          </w:tcPr>
          <w:p w14:paraId="326C4363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7E6202D4" w14:textId="09822E2E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5.5</w:t>
            </w:r>
          </w:p>
        </w:tc>
        <w:tc>
          <w:tcPr>
            <w:tcW w:w="3254" w:type="dxa"/>
          </w:tcPr>
          <w:p w14:paraId="1113855E" w14:textId="6232590D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Add service to cart</w:t>
            </w:r>
          </w:p>
        </w:tc>
        <w:tc>
          <w:tcPr>
            <w:tcW w:w="1403" w:type="dxa"/>
          </w:tcPr>
          <w:p w14:paraId="34F00E7D" w14:textId="3BFF3E30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786892BF" w14:textId="3D7FCA52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5ED29236" w14:textId="3A66EEBE" w:rsidR="001F19A9" w:rsidRDefault="001C4EF5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4F3FFFF4" w14:textId="7AE5FFC2" w:rsidR="001F19A9" w:rsidRPr="002C6B90" w:rsidRDefault="001C4EF5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Vanessa</w:t>
            </w:r>
          </w:p>
        </w:tc>
      </w:tr>
      <w:tr w:rsidR="001F19A9" w:rsidRPr="002C6B90" w14:paraId="66485848" w14:textId="77777777" w:rsidTr="001E5A86">
        <w:tc>
          <w:tcPr>
            <w:tcW w:w="1242" w:type="dxa"/>
            <w:vAlign w:val="center"/>
          </w:tcPr>
          <w:p w14:paraId="7EA9D30B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5412567D" w14:textId="006FC237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5.6</w:t>
            </w:r>
          </w:p>
        </w:tc>
        <w:tc>
          <w:tcPr>
            <w:tcW w:w="3254" w:type="dxa"/>
          </w:tcPr>
          <w:p w14:paraId="5E8CDF3C" w14:textId="5A7A555A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cart</w:t>
            </w:r>
          </w:p>
        </w:tc>
        <w:tc>
          <w:tcPr>
            <w:tcW w:w="1403" w:type="dxa"/>
          </w:tcPr>
          <w:p w14:paraId="5D5CFB3A" w14:textId="35B40A8F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531ED8A1" w14:textId="42FC984A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61697C4B" w14:textId="19E1B3BC" w:rsidR="001F19A9" w:rsidRDefault="001C4EF5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26D220FD" w14:textId="6491BC45" w:rsidR="001F19A9" w:rsidRPr="002C6B90" w:rsidRDefault="001C4EF5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Vanessa</w:t>
            </w:r>
          </w:p>
        </w:tc>
      </w:tr>
      <w:tr w:rsidR="001F19A9" w:rsidRPr="002C6B90" w14:paraId="3A6742D8" w14:textId="77777777" w:rsidTr="001E5A86">
        <w:tc>
          <w:tcPr>
            <w:tcW w:w="1242" w:type="dxa"/>
            <w:vAlign w:val="center"/>
          </w:tcPr>
          <w:p w14:paraId="49F449DD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3BC27E53" w14:textId="267C1FCD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5.7</w:t>
            </w:r>
          </w:p>
        </w:tc>
        <w:tc>
          <w:tcPr>
            <w:tcW w:w="3254" w:type="dxa"/>
          </w:tcPr>
          <w:p w14:paraId="2F75043B" w14:textId="02DCD252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booking summary</w:t>
            </w:r>
          </w:p>
        </w:tc>
        <w:tc>
          <w:tcPr>
            <w:tcW w:w="1403" w:type="dxa"/>
          </w:tcPr>
          <w:p w14:paraId="37300940" w14:textId="14D06B22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48DFB078" w14:textId="4B3BB09F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4881CBBA" w14:textId="02B8FC6E" w:rsidR="001F19A9" w:rsidRDefault="001C4EF5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36717A22" w14:textId="45F09A94" w:rsidR="001F19A9" w:rsidRPr="002C6B90" w:rsidRDefault="001C4EF5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Vanessa</w:t>
            </w:r>
          </w:p>
        </w:tc>
      </w:tr>
      <w:tr w:rsidR="001F19A9" w:rsidRPr="002C6B90" w14:paraId="74148EB9" w14:textId="77777777" w:rsidTr="001E5A86">
        <w:tc>
          <w:tcPr>
            <w:tcW w:w="11666" w:type="dxa"/>
            <w:gridSpan w:val="7"/>
            <w:shd w:val="clear" w:color="auto" w:fill="C1BFBF" w:themeFill="background2" w:themeFillShade="E6"/>
          </w:tcPr>
          <w:p w14:paraId="547A54D0" w14:textId="40B18C52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 – Service – Payment service</w:t>
            </w:r>
          </w:p>
        </w:tc>
      </w:tr>
      <w:tr w:rsidR="001F19A9" w:rsidRPr="002C6B90" w14:paraId="1AA243A2" w14:textId="77777777" w:rsidTr="001E5A86">
        <w:tc>
          <w:tcPr>
            <w:tcW w:w="1242" w:type="dxa"/>
            <w:vAlign w:val="center"/>
          </w:tcPr>
          <w:p w14:paraId="763144BB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5B26A4A1" w14:textId="5E096149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6.1</w:t>
            </w:r>
          </w:p>
        </w:tc>
        <w:tc>
          <w:tcPr>
            <w:tcW w:w="3254" w:type="dxa"/>
          </w:tcPr>
          <w:p w14:paraId="7486A780" w14:textId="28E619A5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Apply promote code</w:t>
            </w:r>
          </w:p>
        </w:tc>
        <w:tc>
          <w:tcPr>
            <w:tcW w:w="1403" w:type="dxa"/>
          </w:tcPr>
          <w:p w14:paraId="6CD4D2BB" w14:textId="0A5ED14D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3BA54C3D" w14:textId="72903430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4F6AA730" w14:textId="6ED8C0E1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499CACE9" w14:textId="4A05BB98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Weng Cong</w:t>
            </w:r>
          </w:p>
        </w:tc>
      </w:tr>
      <w:tr w:rsidR="001F19A9" w:rsidRPr="002C6B90" w14:paraId="0325FFBD" w14:textId="77777777" w:rsidTr="001E5A86">
        <w:tc>
          <w:tcPr>
            <w:tcW w:w="1242" w:type="dxa"/>
            <w:vAlign w:val="center"/>
          </w:tcPr>
          <w:p w14:paraId="3A41879A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7EFBF15D" w14:textId="63D0A0D1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6.2</w:t>
            </w:r>
          </w:p>
        </w:tc>
        <w:tc>
          <w:tcPr>
            <w:tcW w:w="3254" w:type="dxa"/>
          </w:tcPr>
          <w:p w14:paraId="2267757F" w14:textId="55B663BE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 to payment service provider</w:t>
            </w:r>
          </w:p>
        </w:tc>
        <w:tc>
          <w:tcPr>
            <w:tcW w:w="1403" w:type="dxa"/>
          </w:tcPr>
          <w:p w14:paraId="76135496" w14:textId="16DE82E3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5EA0FB52" w14:textId="715002CD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60D66A4E" w14:textId="2A8734B0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1CB9134C" w14:textId="58FA83B2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Weng Cong</w:t>
            </w:r>
          </w:p>
        </w:tc>
      </w:tr>
      <w:tr w:rsidR="001F19A9" w:rsidRPr="002C6B90" w14:paraId="185D60F7" w14:textId="77777777" w:rsidTr="001E5A86">
        <w:tc>
          <w:tcPr>
            <w:tcW w:w="1242" w:type="dxa"/>
            <w:vAlign w:val="center"/>
          </w:tcPr>
          <w:p w14:paraId="56B7F9B8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6AF3E534" w14:textId="515DB40E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6.3</w:t>
            </w:r>
          </w:p>
        </w:tc>
        <w:tc>
          <w:tcPr>
            <w:tcW w:w="3254" w:type="dxa"/>
          </w:tcPr>
          <w:p w14:paraId="29ACE22B" w14:textId="12D14C23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invoice</w:t>
            </w:r>
          </w:p>
        </w:tc>
        <w:tc>
          <w:tcPr>
            <w:tcW w:w="1403" w:type="dxa"/>
          </w:tcPr>
          <w:p w14:paraId="686D6336" w14:textId="383B617F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4783F56B" w14:textId="59181A54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2C6AEBCE" w14:textId="0C6C6BCE" w:rsidR="001F19A9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14:paraId="1CE500D3" w14:textId="1D9B1676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Weng Cong</w:t>
            </w:r>
          </w:p>
        </w:tc>
      </w:tr>
      <w:tr w:rsidR="001F19A9" w:rsidRPr="002C6B90" w14:paraId="4825CE5C" w14:textId="77777777" w:rsidTr="001E5A86">
        <w:tc>
          <w:tcPr>
            <w:tcW w:w="11666" w:type="dxa"/>
            <w:gridSpan w:val="7"/>
            <w:shd w:val="clear" w:color="auto" w:fill="C1BFBF" w:themeFill="background2" w:themeFillShade="E6"/>
          </w:tcPr>
          <w:p w14:paraId="799AF13E" w14:textId="486BA86D" w:rsidR="001F19A9" w:rsidRPr="002C6B90" w:rsidRDefault="001F19A9" w:rsidP="001F19A9">
            <w:pPr>
              <w:pStyle w:val="GraphicAncho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7 – Service – Customer rating service</w:t>
            </w:r>
          </w:p>
        </w:tc>
      </w:tr>
      <w:tr w:rsidR="001F19A9" w:rsidRPr="002C6B90" w14:paraId="446AACAC" w14:textId="77777777" w:rsidTr="006A42C7">
        <w:tc>
          <w:tcPr>
            <w:tcW w:w="1242" w:type="dxa"/>
            <w:vAlign w:val="center"/>
          </w:tcPr>
          <w:p w14:paraId="0A69DD10" w14:textId="77777777" w:rsidR="001F19A9" w:rsidRDefault="001F19A9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1A525853" w14:textId="48D12B8A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7.1</w:t>
            </w:r>
          </w:p>
        </w:tc>
        <w:tc>
          <w:tcPr>
            <w:tcW w:w="3254" w:type="dxa"/>
          </w:tcPr>
          <w:p w14:paraId="641333C1" w14:textId="1B803BE1" w:rsidR="001F19A9" w:rsidRDefault="001F19A9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Customer rating page</w:t>
            </w:r>
          </w:p>
        </w:tc>
        <w:tc>
          <w:tcPr>
            <w:tcW w:w="1403" w:type="dxa"/>
          </w:tcPr>
          <w:p w14:paraId="4FB55784" w14:textId="0E980641" w:rsidR="001F19A9" w:rsidRDefault="001F19A9" w:rsidP="001F19A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 April 2021</w:t>
            </w:r>
          </w:p>
        </w:tc>
        <w:tc>
          <w:tcPr>
            <w:tcW w:w="1498" w:type="dxa"/>
          </w:tcPr>
          <w:p w14:paraId="7AEB4C13" w14:textId="7934A515" w:rsidR="001F19A9" w:rsidRDefault="001F19A9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 April 2021</w:t>
            </w:r>
          </w:p>
        </w:tc>
        <w:tc>
          <w:tcPr>
            <w:tcW w:w="1042" w:type="dxa"/>
          </w:tcPr>
          <w:p w14:paraId="2FD26F09" w14:textId="4EA4FCE8" w:rsidR="001F19A9" w:rsidRDefault="001F19A9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  <w:vAlign w:val="center"/>
          </w:tcPr>
          <w:p w14:paraId="36FA891B" w14:textId="76A651E1" w:rsidR="001F19A9" w:rsidRPr="002C6B90" w:rsidRDefault="001F19A9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Vanessa</w:t>
            </w:r>
          </w:p>
        </w:tc>
      </w:tr>
      <w:tr w:rsidR="00994BB3" w:rsidRPr="002C6B90" w14:paraId="058CDC28" w14:textId="77777777" w:rsidTr="00994BB3">
        <w:tc>
          <w:tcPr>
            <w:tcW w:w="11666" w:type="dxa"/>
            <w:gridSpan w:val="7"/>
            <w:shd w:val="clear" w:color="auto" w:fill="C1BFBF" w:themeFill="background2" w:themeFillShade="E6"/>
          </w:tcPr>
          <w:p w14:paraId="19705580" w14:textId="31D6FF97" w:rsidR="00994BB3" w:rsidRPr="00994BB3" w:rsidRDefault="00994BB3" w:rsidP="00994BB3">
            <w:pPr>
              <w:pStyle w:val="GraphicAncho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94BB3"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>8 – Report &amp; PPT</w:t>
            </w:r>
          </w:p>
        </w:tc>
      </w:tr>
      <w:tr w:rsidR="00994BB3" w:rsidRPr="002C6B90" w14:paraId="0F931B29" w14:textId="77777777" w:rsidTr="006A42C7">
        <w:tc>
          <w:tcPr>
            <w:tcW w:w="1242" w:type="dxa"/>
            <w:vAlign w:val="center"/>
          </w:tcPr>
          <w:p w14:paraId="66B5BFA8" w14:textId="77777777" w:rsidR="00994BB3" w:rsidRDefault="00994BB3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658686F1" w14:textId="3D026215" w:rsidR="00994BB3" w:rsidRDefault="00994BB3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Report</w:t>
            </w:r>
          </w:p>
        </w:tc>
        <w:tc>
          <w:tcPr>
            <w:tcW w:w="3254" w:type="dxa"/>
          </w:tcPr>
          <w:p w14:paraId="74F3AF81" w14:textId="603F10AC" w:rsidR="00994BB3" w:rsidRDefault="009D4B45" w:rsidP="00994BB3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  <w:tc>
          <w:tcPr>
            <w:tcW w:w="1403" w:type="dxa"/>
          </w:tcPr>
          <w:p w14:paraId="43A0CD8B" w14:textId="1A619392" w:rsidR="00994BB3" w:rsidRDefault="009D4B4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5-Apr-2021</w:t>
            </w:r>
          </w:p>
        </w:tc>
        <w:tc>
          <w:tcPr>
            <w:tcW w:w="1498" w:type="dxa"/>
          </w:tcPr>
          <w:p w14:paraId="0AFA13B5" w14:textId="0CB26215" w:rsidR="00994BB3" w:rsidRDefault="009D4B4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26-Apr-2021</w:t>
            </w:r>
          </w:p>
        </w:tc>
        <w:tc>
          <w:tcPr>
            <w:tcW w:w="1042" w:type="dxa"/>
          </w:tcPr>
          <w:p w14:paraId="36D2C1CC" w14:textId="37933918" w:rsidR="00994BB3" w:rsidRDefault="001C4EF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57</w:t>
            </w:r>
          </w:p>
        </w:tc>
        <w:tc>
          <w:tcPr>
            <w:tcW w:w="1811" w:type="dxa"/>
            <w:vAlign w:val="center"/>
          </w:tcPr>
          <w:p w14:paraId="4E618E0B" w14:textId="21EEB943" w:rsidR="00994BB3" w:rsidRDefault="001C4EF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</w:tr>
      <w:tr w:rsidR="00994BB3" w:rsidRPr="002C6B90" w14:paraId="0D51F74F" w14:textId="77777777" w:rsidTr="006A42C7">
        <w:tc>
          <w:tcPr>
            <w:tcW w:w="1242" w:type="dxa"/>
            <w:vAlign w:val="center"/>
          </w:tcPr>
          <w:p w14:paraId="4C2B2579" w14:textId="79CEA11B" w:rsidR="00994BB3" w:rsidRDefault="00994BB3" w:rsidP="001F19A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2E497424" w14:textId="75E44FF5" w:rsidR="00994BB3" w:rsidRDefault="00994BB3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PPT</w:t>
            </w:r>
          </w:p>
        </w:tc>
        <w:tc>
          <w:tcPr>
            <w:tcW w:w="3254" w:type="dxa"/>
          </w:tcPr>
          <w:p w14:paraId="52F9531B" w14:textId="6AD81C89" w:rsidR="00994BB3" w:rsidRDefault="00994BB3" w:rsidP="001F19A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  <w:tc>
          <w:tcPr>
            <w:tcW w:w="1403" w:type="dxa"/>
          </w:tcPr>
          <w:p w14:paraId="41F61E55" w14:textId="08E24510" w:rsidR="00994BB3" w:rsidRDefault="009D4B4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5-Apr-2021</w:t>
            </w:r>
          </w:p>
        </w:tc>
        <w:tc>
          <w:tcPr>
            <w:tcW w:w="1498" w:type="dxa"/>
          </w:tcPr>
          <w:p w14:paraId="19F66F75" w14:textId="38A5A8E2" w:rsidR="00994BB3" w:rsidRDefault="009D4B4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26-Apr-2021</w:t>
            </w:r>
          </w:p>
        </w:tc>
        <w:tc>
          <w:tcPr>
            <w:tcW w:w="1042" w:type="dxa"/>
          </w:tcPr>
          <w:p w14:paraId="1E1EA769" w14:textId="3A2D7C36" w:rsidR="00994BB3" w:rsidRDefault="001C4EF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57</w:t>
            </w:r>
          </w:p>
        </w:tc>
        <w:tc>
          <w:tcPr>
            <w:tcW w:w="1811" w:type="dxa"/>
            <w:vAlign w:val="center"/>
          </w:tcPr>
          <w:p w14:paraId="19091AB3" w14:textId="2D48ECEC" w:rsidR="00994BB3" w:rsidRDefault="001C4EF5" w:rsidP="001F19A9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</w:tr>
      <w:tr w:rsidR="0089723A" w:rsidRPr="002C6B90" w14:paraId="0BCC2C3C" w14:textId="77777777" w:rsidTr="0089723A">
        <w:tc>
          <w:tcPr>
            <w:tcW w:w="11666" w:type="dxa"/>
            <w:gridSpan w:val="7"/>
            <w:shd w:val="clear" w:color="auto" w:fill="C1BFBF" w:themeFill="background2" w:themeFillShade="E6"/>
          </w:tcPr>
          <w:p w14:paraId="6D164E71" w14:textId="78DEA986" w:rsidR="0089723A" w:rsidRPr="0089723A" w:rsidRDefault="0089723A" w:rsidP="0089723A">
            <w:pPr>
              <w:pStyle w:val="GraphicAncho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89723A">
              <w:rPr>
                <w:rFonts w:asciiTheme="majorHAnsi" w:hAnsiTheme="majorHAnsi"/>
                <w:b/>
                <w:bCs/>
                <w:sz w:val="20"/>
                <w:szCs w:val="20"/>
              </w:rPr>
              <w:t>9 – System testing and deployment</w:t>
            </w:r>
          </w:p>
        </w:tc>
      </w:tr>
      <w:tr w:rsidR="00B375D8" w:rsidRPr="002C6B90" w14:paraId="62EF396B" w14:textId="77777777" w:rsidTr="006A42C7">
        <w:tc>
          <w:tcPr>
            <w:tcW w:w="1242" w:type="dxa"/>
            <w:vAlign w:val="center"/>
          </w:tcPr>
          <w:p w14:paraId="67C39097" w14:textId="77777777" w:rsidR="00B375D8" w:rsidRDefault="00B375D8" w:rsidP="00B375D8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6" w:type="dxa"/>
          </w:tcPr>
          <w:p w14:paraId="548ECD77" w14:textId="77777777" w:rsidR="00B375D8" w:rsidRDefault="00B375D8" w:rsidP="00B375D8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54" w:type="dxa"/>
          </w:tcPr>
          <w:p w14:paraId="056D3B8E" w14:textId="1D1BB980" w:rsidR="00B375D8" w:rsidRDefault="00B375D8" w:rsidP="00B375D8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 w:rsidRPr="0089723A">
              <w:rPr>
                <w:rFonts w:asciiTheme="majorHAnsi" w:hAnsiTheme="majorHAnsi"/>
                <w:sz w:val="22"/>
                <w:szCs w:val="22"/>
              </w:rPr>
              <w:t>System testing and deployment</w:t>
            </w:r>
          </w:p>
        </w:tc>
        <w:tc>
          <w:tcPr>
            <w:tcW w:w="1403" w:type="dxa"/>
          </w:tcPr>
          <w:p w14:paraId="4A926A96" w14:textId="4AFC1B66" w:rsidR="00B375D8" w:rsidRDefault="00C746DB" w:rsidP="00B375D8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18-Mar</w:t>
            </w:r>
            <w:r w:rsidR="00B375D8">
              <w:rPr>
                <w:rFonts w:asciiTheme="majorHAnsi" w:hAnsiTheme="majorHAnsi"/>
                <w:sz w:val="20"/>
                <w:szCs w:val="20"/>
              </w:rPr>
              <w:t>-2021</w:t>
            </w:r>
          </w:p>
        </w:tc>
        <w:tc>
          <w:tcPr>
            <w:tcW w:w="1498" w:type="dxa"/>
          </w:tcPr>
          <w:p w14:paraId="6E0FD894" w14:textId="27C4B820" w:rsidR="00B375D8" w:rsidRDefault="00B375D8" w:rsidP="00B375D8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26-Apr-2021</w:t>
            </w:r>
          </w:p>
        </w:tc>
        <w:tc>
          <w:tcPr>
            <w:tcW w:w="1042" w:type="dxa"/>
          </w:tcPr>
          <w:p w14:paraId="70F488AB" w14:textId="2756E43F" w:rsidR="00B375D8" w:rsidRDefault="00C746DB" w:rsidP="00B375D8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</w:p>
        </w:tc>
        <w:tc>
          <w:tcPr>
            <w:tcW w:w="1811" w:type="dxa"/>
            <w:vAlign w:val="center"/>
          </w:tcPr>
          <w:p w14:paraId="702BFF54" w14:textId="4C5EB629" w:rsidR="00B375D8" w:rsidRDefault="00C746DB" w:rsidP="00B375D8">
            <w:pPr>
              <w:pStyle w:val="GraphicAnchor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</w:t>
            </w:r>
          </w:p>
        </w:tc>
      </w:tr>
    </w:tbl>
    <w:p w14:paraId="35F0C663" w14:textId="70F79EC6" w:rsidR="00745383" w:rsidRDefault="00745383" w:rsidP="00EF06D3">
      <w:pPr>
        <w:pStyle w:val="GraphicAnchor"/>
        <w:rPr>
          <w:rFonts w:asciiTheme="majorHAnsi" w:hAnsiTheme="majorHAnsi"/>
          <w:sz w:val="24"/>
        </w:rPr>
      </w:pPr>
    </w:p>
    <w:p w14:paraId="2E8C3D98" w14:textId="60C5D88D" w:rsidR="0066178F" w:rsidRPr="001B09BD" w:rsidRDefault="0066178F" w:rsidP="0066178F">
      <w:pPr>
        <w:pStyle w:val="Heading1"/>
        <w:jc w:val="left"/>
      </w:pPr>
      <w:bookmarkStart w:id="8" w:name="_Toc66464654"/>
      <w:r>
        <w:t>Appendix</w:t>
      </w:r>
      <w:bookmarkEnd w:id="8"/>
    </w:p>
    <w:p w14:paraId="5523AFC2" w14:textId="77777777" w:rsidR="0066178F" w:rsidRDefault="0066178F" w:rsidP="0066178F">
      <w:pPr>
        <w:pStyle w:val="GraphicAnchor"/>
        <w:rPr>
          <w:rFonts w:asciiTheme="majorHAnsi" w:hAnsiTheme="majorHAnsi"/>
          <w:sz w:val="24"/>
        </w:rPr>
      </w:pPr>
    </w:p>
    <w:p w14:paraId="60604044" w14:textId="06CA5E13" w:rsidR="0066178F" w:rsidRPr="001B09BD" w:rsidRDefault="0066178F" w:rsidP="0066178F">
      <w:pPr>
        <w:pStyle w:val="Heading2"/>
        <w:jc w:val="left"/>
        <w:rPr>
          <w:rFonts w:asciiTheme="majorHAnsi" w:hAnsiTheme="majorHAnsi"/>
          <w:sz w:val="44"/>
          <w:szCs w:val="44"/>
        </w:rPr>
      </w:pPr>
      <w:bookmarkStart w:id="9" w:name="_Toc66464655"/>
      <w:r>
        <w:rPr>
          <w:rFonts w:asciiTheme="majorHAnsi" w:hAnsiTheme="majorHAnsi"/>
          <w:sz w:val="44"/>
          <w:szCs w:val="44"/>
        </w:rPr>
        <w:t>Scope of Work</w:t>
      </w:r>
      <w:bookmarkEnd w:id="9"/>
    </w:p>
    <w:p w14:paraId="74C11607" w14:textId="4FECACB3" w:rsidR="0066178F" w:rsidRDefault="0066178F" w:rsidP="0066178F">
      <w:pPr>
        <w:pStyle w:val="GraphicAnchor"/>
        <w:rPr>
          <w:rFonts w:asciiTheme="majorHAnsi" w:hAnsiTheme="majorHAnsi"/>
          <w:sz w:val="24"/>
        </w:rPr>
      </w:pPr>
    </w:p>
    <w:p w14:paraId="21E05CE2" w14:textId="77777777" w:rsidR="00B07369" w:rsidRDefault="00B07369" w:rsidP="00B07369">
      <w:pPr>
        <w:pStyle w:val="GraphicAnchor"/>
        <w:rPr>
          <w:rFonts w:asciiTheme="majorHAnsi" w:hAnsiTheme="majorHAnsi"/>
          <w:sz w:val="24"/>
        </w:rPr>
      </w:pPr>
    </w:p>
    <w:tbl>
      <w:tblPr>
        <w:tblStyle w:val="GridTable1Light"/>
        <w:tblW w:w="14390" w:type="dxa"/>
        <w:tblLook w:val="0620" w:firstRow="1" w:lastRow="0" w:firstColumn="0" w:lastColumn="0" w:noHBand="1" w:noVBand="1"/>
      </w:tblPr>
      <w:tblGrid>
        <w:gridCol w:w="1879"/>
        <w:gridCol w:w="1373"/>
        <w:gridCol w:w="3953"/>
        <w:gridCol w:w="2402"/>
        <w:gridCol w:w="2400"/>
        <w:gridCol w:w="2383"/>
      </w:tblGrid>
      <w:tr w:rsidR="00B07369" w14:paraId="0EBADEB0" w14:textId="0144B739" w:rsidTr="003F3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7581807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Task #</w:t>
            </w: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EA86C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Sub-Task No.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B015F1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Task Name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C46AF2C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Duration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92C64FC" w14:textId="601B80C3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4B00">
              <w:rPr>
                <w:rFonts w:asciiTheme="majorHAnsi" w:hAnsiTheme="majorHAnsi"/>
                <w:sz w:val="22"/>
                <w:szCs w:val="22"/>
              </w:rPr>
              <w:t>Person In-Charge</w:t>
            </w: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435BC8E" w14:textId="4E067C49" w:rsidR="00B07369" w:rsidRPr="00F44B00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Scope Type</w:t>
            </w:r>
          </w:p>
        </w:tc>
      </w:tr>
      <w:tr w:rsidR="00B07369" w14:paraId="6FA79331" w14:textId="5C8F6BED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31FDC627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1 - Design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10E0A9AA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052C4E53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3F662E0F" w14:textId="0FC576DC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AC6B484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07ED38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2438D6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System design 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BA54C1F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F9D766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6D8BF2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34FEACA0" w14:textId="769E9B54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  <w:hideMark/>
          </w:tcPr>
          <w:p w14:paraId="4E01C566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 – Development Environment Set-up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49E4FA04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3DB9CC3E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569AA987" w14:textId="1BDD4190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9315669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CCBD47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64368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Development environment set-up</w:t>
            </w:r>
          </w:p>
          <w:p w14:paraId="42D4B4D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IDE</w:t>
            </w:r>
          </w:p>
          <w:p w14:paraId="752B5215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Database</w:t>
            </w:r>
          </w:p>
          <w:p w14:paraId="19F8DAA1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Project Wiki</w:t>
            </w:r>
          </w:p>
          <w:p w14:paraId="7AE814A6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Git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46D0D0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58950F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28FF64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24394675" w14:textId="49DA5D25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  <w:hideMark/>
          </w:tcPr>
          <w:p w14:paraId="066678E9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 – Cloud Environment Set-up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33EA3ED7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593428A9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3938CD4F" w14:textId="4108BB87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450B8B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CC1A60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1CCE69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AWS EC2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275D73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17C3FD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0F059C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6C2E702F" w14:textId="6656E3CC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  <w:hideMark/>
          </w:tcPr>
          <w:p w14:paraId="532922F2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 – Service – Account creation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290144EA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2E6DF6CE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7D747954" w14:textId="4BA213AD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C92A5D9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14987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9E95C3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 user account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5E42BE2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142413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D9C1B2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7BA41E44" w14:textId="73E88814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85F91DC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6B98F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D8E353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Update user info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A95B096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9DFFDF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94CD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590F8B18" w14:textId="71C6C62C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22A043F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1D44F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4.3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6A91FF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user info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B6FBF6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17D06C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AD8AE8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7CC6AD86" w14:textId="29B6C91D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  <w:hideMark/>
          </w:tcPr>
          <w:p w14:paraId="4457F109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5 – Service – Booking service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58E7511B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</w:tcPr>
          <w:p w14:paraId="644E277D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5746986D" w14:textId="254DCAF7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CFBE3EA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637A20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50E9A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Search service page 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2179B3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73134F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70366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00F8E45C" w14:textId="4FE4E57D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A526F1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7DA811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5.2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A569AC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Recommendation logic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6D3A8A1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26866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44C9D9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52FDA278" w14:textId="390050B7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75D55EA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B5F091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5.3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DAA19A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Display search result page 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7649E5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A4E36B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254FE0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7CA07E57" w14:textId="1E762496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74EABFC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28CCF2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5.4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4B370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Display page for individual service vendor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88BF772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1D70E0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664AA9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3A3A2802" w14:textId="304B09C4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41BDD12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FCD2FB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5.5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36C00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Add service to cart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8727688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A4C396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26BE9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4E3314E6" w14:textId="42B29CF7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41D9E14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465ECC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5.6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AFA9C7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cart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10FFD3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62D699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3C88F8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1559F0E4" w14:textId="025F78C0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8B58DD4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0EC26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5.7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45A338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booking summary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F936A18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3D0D7B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A80B62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2939DF83" w14:textId="00C979D6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367B09F5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 – Service – Payment service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094D2C91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4C53B8F2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2D4944E8" w14:textId="42EAEA37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C406076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C1475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DB92F9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Apply promote code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BA252A4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1D65DD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281E2A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3AC12C0F" w14:textId="231A1776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EE53E43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928334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6.2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04D43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 to payment service provider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260E86B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2BCE74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02DA6A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7272DBCF" w14:textId="7781F876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FC41777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C4E5C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6.3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B0E4CE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View invoice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9468BE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E9162A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25AC8B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10110108" w14:textId="50593D11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3B6796C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7 – Service – Customer rating service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3C4A362B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0A889696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684BE80B" w14:textId="3505B110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761391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D909FD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6123E0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Customer rating page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AA109C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D8CE68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6691F9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1D823F07" w14:textId="17FACB29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4311D0C0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8 – System testing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6CE0FAD4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0B50A53C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3BC0BE86" w14:textId="2FDFB142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8B8AAE3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809AE9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3AB52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9037FD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BC28E3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A00F3D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536AD3F3" w14:textId="1E755DF8" w:rsidTr="00B07369">
        <w:tc>
          <w:tcPr>
            <w:tcW w:w="9607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6C59FDCF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9 – Documentation 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3CF7B447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17A2BF86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07369" w14:paraId="07AFBB21" w14:textId="599A35A5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45204E4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928316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9.1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BB97D2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Project Report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BBC08F0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ECD46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08DD1A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6A231FC1" w14:textId="4B16DFF9" w:rsidTr="00B07369">
        <w:tc>
          <w:tcPr>
            <w:tcW w:w="18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BAA8F97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53934F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9.2</w:t>
            </w:r>
          </w:p>
        </w:tc>
        <w:tc>
          <w:tcPr>
            <w:tcW w:w="39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47167C" w14:textId="77777777" w:rsidR="00B07369" w:rsidRDefault="00B07369" w:rsidP="00B07369">
            <w:pPr>
              <w:pStyle w:val="GraphicAncho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Progress Report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0369C9E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 day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B65374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9B2FC5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07369" w14:paraId="26AA6F13" w14:textId="27846A04" w:rsidTr="00B07369">
        <w:tc>
          <w:tcPr>
            <w:tcW w:w="7205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60861E74" w14:textId="77777777" w:rsidR="00B07369" w:rsidRDefault="00B07369" w:rsidP="00B07369">
            <w:pPr>
              <w:pStyle w:val="GraphicAncho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Total man days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  <w:vAlign w:val="center"/>
            <w:hideMark/>
          </w:tcPr>
          <w:p w14:paraId="144B4533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 days</w:t>
            </w:r>
          </w:p>
        </w:tc>
        <w:tc>
          <w:tcPr>
            <w:tcW w:w="2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38020CFF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6D5D5" w:themeFill="background2"/>
          </w:tcPr>
          <w:p w14:paraId="1DE3DFF1" w14:textId="77777777" w:rsidR="00B07369" w:rsidRDefault="00B07369" w:rsidP="00B07369">
            <w:pPr>
              <w:pStyle w:val="GraphicAnchor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373F28F" w14:textId="77777777" w:rsidR="00B07369" w:rsidRDefault="00B07369" w:rsidP="00B07369">
      <w:pPr>
        <w:rPr>
          <w:rFonts w:asciiTheme="majorHAnsi" w:hAnsiTheme="majorHAnsi"/>
        </w:rPr>
      </w:pPr>
    </w:p>
    <w:p w14:paraId="43B7FAA0" w14:textId="77777777" w:rsidR="002C6B90" w:rsidRDefault="002C6B90">
      <w:pPr>
        <w:rPr>
          <w:rFonts w:asciiTheme="majorHAnsi" w:hAnsiTheme="majorHAnsi"/>
        </w:rPr>
      </w:pPr>
    </w:p>
    <w:p w14:paraId="7109E782" w14:textId="77777777" w:rsidR="0066178F" w:rsidRDefault="0066178F">
      <w:pPr>
        <w:rPr>
          <w:rFonts w:asciiTheme="majorHAnsi" w:hAnsiTheme="majorHAnsi"/>
        </w:rPr>
      </w:pPr>
    </w:p>
    <w:p w14:paraId="5F05E953" w14:textId="041692C9" w:rsidR="0066178F" w:rsidRDefault="0066178F">
      <w:pPr>
        <w:rPr>
          <w:rFonts w:asciiTheme="majorHAnsi" w:hAnsiTheme="majorHAnsi"/>
        </w:rPr>
        <w:sectPr w:rsidR="0066178F" w:rsidSect="002C6B90">
          <w:pgSz w:w="15840" w:h="12240" w:orient="landscape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6FB6F500" w14:textId="62D8A2F4" w:rsidR="00DA4BDE" w:rsidRPr="001B09BD" w:rsidRDefault="00DA4BDE" w:rsidP="00745383">
      <w:pPr>
        <w:rPr>
          <w:rFonts w:asciiTheme="majorHAnsi" w:hAnsiTheme="majorHAnsi"/>
        </w:rPr>
      </w:pPr>
    </w:p>
    <w:sectPr w:rsidR="00DA4BDE" w:rsidRPr="001B09BD" w:rsidSect="00E74B29"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2CA5" w14:textId="77777777" w:rsidR="006602BA" w:rsidRDefault="006602BA" w:rsidP="00E74B29">
      <w:r>
        <w:separator/>
      </w:r>
    </w:p>
  </w:endnote>
  <w:endnote w:type="continuationSeparator" w:id="0">
    <w:p w14:paraId="28277AF2" w14:textId="77777777" w:rsidR="006602BA" w:rsidRDefault="006602BA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48895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21AE08" w14:textId="77777777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1E272C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C014" w14:textId="77777777" w:rsidR="00E74B29" w:rsidRDefault="00E74B29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E74B29" w14:paraId="5CFC045F" w14:textId="77777777" w:rsidTr="006709F1">
      <w:tc>
        <w:tcPr>
          <w:tcW w:w="1079" w:type="dxa"/>
        </w:tcPr>
        <w:p w14:paraId="2EA376B7" w14:textId="77777777" w:rsidR="00E74B29" w:rsidRPr="00E74B29" w:rsidRDefault="00E74B29" w:rsidP="006709F1">
          <w:pPr>
            <w:pStyle w:val="Footer"/>
          </w:pPr>
        </w:p>
      </w:tc>
      <w:tc>
        <w:tcPr>
          <w:tcW w:w="5395" w:type="dxa"/>
        </w:tcPr>
        <w:p w14:paraId="500E0DD7" w14:textId="5A041D5D" w:rsidR="00E74B29" w:rsidRPr="00064A0F" w:rsidRDefault="00064A0F" w:rsidP="006709F1">
          <w:pPr>
            <w:pStyle w:val="Footer"/>
            <w:rPr>
              <w:sz w:val="20"/>
              <w:szCs w:val="20"/>
            </w:rPr>
          </w:pPr>
          <w:r w:rsidRPr="00064A0F">
            <w:rPr>
              <w:sz w:val="20"/>
              <w:szCs w:val="20"/>
            </w:rPr>
            <w:fldChar w:fldCharType="begin"/>
          </w:r>
          <w:r w:rsidRPr="00064A0F">
            <w:rPr>
              <w:sz w:val="20"/>
              <w:szCs w:val="20"/>
            </w:rPr>
            <w:instrText xml:space="preserve"> FILENAME   \* MERGEFORMAT </w:instrText>
          </w:r>
          <w:r w:rsidRPr="00064A0F">
            <w:rPr>
              <w:sz w:val="20"/>
              <w:szCs w:val="20"/>
            </w:rPr>
            <w:fldChar w:fldCharType="separate"/>
          </w:r>
          <w:r w:rsidR="006F08A1">
            <w:rPr>
              <w:noProof/>
              <w:sz w:val="20"/>
              <w:szCs w:val="20"/>
            </w:rPr>
            <w:t xml:space="preserve">Team </w:t>
          </w:r>
          <w:r w:rsidR="00B07369">
            <w:rPr>
              <w:noProof/>
              <w:sz w:val="20"/>
              <w:szCs w:val="20"/>
            </w:rPr>
            <w:t>6(iHome)</w:t>
          </w:r>
          <w:r w:rsidR="006F08A1">
            <w:rPr>
              <w:noProof/>
              <w:sz w:val="20"/>
              <w:szCs w:val="20"/>
            </w:rPr>
            <w:t xml:space="preserve"> - Progress Report - </w:t>
          </w:r>
          <w:r w:rsidR="00B07369">
            <w:rPr>
              <w:noProof/>
              <w:sz w:val="20"/>
              <w:szCs w:val="20"/>
            </w:rPr>
            <w:t>18</w:t>
          </w:r>
          <w:r w:rsidR="006F08A1">
            <w:rPr>
              <w:noProof/>
              <w:sz w:val="20"/>
              <w:szCs w:val="20"/>
            </w:rPr>
            <w:t>-M</w:t>
          </w:r>
          <w:r w:rsidR="00B07369">
            <w:rPr>
              <w:noProof/>
              <w:sz w:val="20"/>
              <w:szCs w:val="20"/>
            </w:rPr>
            <w:t>ar</w:t>
          </w:r>
          <w:r w:rsidR="006F08A1">
            <w:rPr>
              <w:noProof/>
              <w:sz w:val="20"/>
              <w:szCs w:val="20"/>
            </w:rPr>
            <w:t>-</w:t>
          </w:r>
          <w:r w:rsidR="00B07369">
            <w:rPr>
              <w:noProof/>
              <w:sz w:val="20"/>
              <w:szCs w:val="20"/>
            </w:rPr>
            <w:t>2021</w:t>
          </w:r>
          <w:r w:rsidR="006F08A1">
            <w:rPr>
              <w:noProof/>
              <w:sz w:val="20"/>
              <w:szCs w:val="20"/>
            </w:rPr>
            <w:t>.docx</w:t>
          </w:r>
          <w:r w:rsidRPr="00064A0F">
            <w:rPr>
              <w:sz w:val="20"/>
              <w:szCs w:val="20"/>
            </w:rPr>
            <w:fldChar w:fldCharType="end"/>
          </w:r>
        </w:p>
      </w:tc>
      <w:tc>
        <w:tcPr>
          <w:tcW w:w="3237" w:type="dxa"/>
        </w:tcPr>
        <w:sdt>
          <w:sdtPr>
            <w:rPr>
              <w:rStyle w:val="PageNumber"/>
            </w:rPr>
            <w:id w:val="-1637567829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4635D642" w14:textId="31571CEB" w:rsidR="00E74B29" w:rsidRPr="00E74B29" w:rsidRDefault="00E74B29" w:rsidP="006709F1">
              <w:pPr>
                <w:pStyle w:val="Footer"/>
                <w:jc w:val="right"/>
              </w:pP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 w:rsidR="00837914"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1A69840F" w14:textId="77777777" w:rsidR="00E74B29" w:rsidRPr="00E74B29" w:rsidRDefault="00E74B29" w:rsidP="006709F1">
          <w:pPr>
            <w:pStyle w:val="Footer"/>
          </w:pPr>
        </w:p>
      </w:tc>
    </w:tr>
  </w:tbl>
  <w:p w14:paraId="4B4090F2" w14:textId="77777777" w:rsidR="00E74B29" w:rsidRDefault="00E74B29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CB4DE" w14:textId="77777777" w:rsidR="006602BA" w:rsidRDefault="006602BA" w:rsidP="00E74B29">
      <w:r>
        <w:separator/>
      </w:r>
    </w:p>
  </w:footnote>
  <w:footnote w:type="continuationSeparator" w:id="0">
    <w:p w14:paraId="6BF14B00" w14:textId="77777777" w:rsidR="006602BA" w:rsidRDefault="006602BA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245F"/>
    <w:multiLevelType w:val="hybridMultilevel"/>
    <w:tmpl w:val="8982E456"/>
    <w:lvl w:ilvl="0" w:tplc="B6AED4A6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011D"/>
    <w:multiLevelType w:val="hybridMultilevel"/>
    <w:tmpl w:val="AFE80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37"/>
    <w:rsid w:val="000422BD"/>
    <w:rsid w:val="00056D31"/>
    <w:rsid w:val="00061536"/>
    <w:rsid w:val="00064A0F"/>
    <w:rsid w:val="00086FA5"/>
    <w:rsid w:val="00087327"/>
    <w:rsid w:val="0009438D"/>
    <w:rsid w:val="000A0426"/>
    <w:rsid w:val="000B57B9"/>
    <w:rsid w:val="000E4641"/>
    <w:rsid w:val="00100193"/>
    <w:rsid w:val="00151F66"/>
    <w:rsid w:val="00177F8D"/>
    <w:rsid w:val="00185F4A"/>
    <w:rsid w:val="001A2983"/>
    <w:rsid w:val="001B09BD"/>
    <w:rsid w:val="001C4EF5"/>
    <w:rsid w:val="001E5A86"/>
    <w:rsid w:val="001F19A9"/>
    <w:rsid w:val="002677CD"/>
    <w:rsid w:val="002714A2"/>
    <w:rsid w:val="002C6B90"/>
    <w:rsid w:val="002D2200"/>
    <w:rsid w:val="0037344F"/>
    <w:rsid w:val="0040564B"/>
    <w:rsid w:val="0048120C"/>
    <w:rsid w:val="004909D9"/>
    <w:rsid w:val="004E0337"/>
    <w:rsid w:val="004F43E7"/>
    <w:rsid w:val="0050253F"/>
    <w:rsid w:val="00510C8F"/>
    <w:rsid w:val="00521481"/>
    <w:rsid w:val="0062064B"/>
    <w:rsid w:val="00622579"/>
    <w:rsid w:val="00627571"/>
    <w:rsid w:val="006602BA"/>
    <w:rsid w:val="0066178F"/>
    <w:rsid w:val="00665110"/>
    <w:rsid w:val="00666380"/>
    <w:rsid w:val="006709F1"/>
    <w:rsid w:val="006A5D64"/>
    <w:rsid w:val="006C60E6"/>
    <w:rsid w:val="006F08A1"/>
    <w:rsid w:val="00745383"/>
    <w:rsid w:val="00770595"/>
    <w:rsid w:val="00782723"/>
    <w:rsid w:val="007A770E"/>
    <w:rsid w:val="00837914"/>
    <w:rsid w:val="00851D75"/>
    <w:rsid w:val="00861A7E"/>
    <w:rsid w:val="00874FE7"/>
    <w:rsid w:val="0089723A"/>
    <w:rsid w:val="00903F75"/>
    <w:rsid w:val="00912A43"/>
    <w:rsid w:val="00952F7D"/>
    <w:rsid w:val="0095496A"/>
    <w:rsid w:val="00994BB3"/>
    <w:rsid w:val="009A38BA"/>
    <w:rsid w:val="009D4B45"/>
    <w:rsid w:val="009E7314"/>
    <w:rsid w:val="00A21131"/>
    <w:rsid w:val="00A61713"/>
    <w:rsid w:val="00A705E4"/>
    <w:rsid w:val="00AE1078"/>
    <w:rsid w:val="00AF21BC"/>
    <w:rsid w:val="00B07369"/>
    <w:rsid w:val="00B375D8"/>
    <w:rsid w:val="00B43E11"/>
    <w:rsid w:val="00C34B92"/>
    <w:rsid w:val="00C54CFB"/>
    <w:rsid w:val="00C746DB"/>
    <w:rsid w:val="00C755AB"/>
    <w:rsid w:val="00C77207"/>
    <w:rsid w:val="00C93F99"/>
    <w:rsid w:val="00CA1A35"/>
    <w:rsid w:val="00CB6E1E"/>
    <w:rsid w:val="00D43125"/>
    <w:rsid w:val="00D66A3A"/>
    <w:rsid w:val="00D77F45"/>
    <w:rsid w:val="00D8162B"/>
    <w:rsid w:val="00DA4BDE"/>
    <w:rsid w:val="00DD4287"/>
    <w:rsid w:val="00DF198B"/>
    <w:rsid w:val="00E048EF"/>
    <w:rsid w:val="00E20CDC"/>
    <w:rsid w:val="00E74B29"/>
    <w:rsid w:val="00EF06D3"/>
    <w:rsid w:val="00F44B00"/>
    <w:rsid w:val="00F47CEF"/>
    <w:rsid w:val="00F50791"/>
    <w:rsid w:val="00F536B2"/>
    <w:rsid w:val="00F873F4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80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44B00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22579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12A43"/>
    <w:pPr>
      <w:spacing w:after="100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rsid w:val="00912A43"/>
    <w:pPr>
      <w:spacing w:after="100"/>
      <w:ind w:left="240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rsid w:val="00912A43"/>
    <w:pPr>
      <w:spacing w:after="100"/>
      <w:ind w:left="48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622579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C93F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rsid w:val="002C6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C6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B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B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echia\AppData\Roaming\Microsoft\Templates\Modern%20student%20report.dotx" TargetMode="External"/></Relationship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0B96B-AAD6-4771-A05A-12F7F4A6A9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</Template>
  <TotalTime>0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2021-03-18T03:24:00Z</dcterms:created>
  <dcterms:modified xsi:type="dcterms:W3CDTF">2021-04-08T13:16:00Z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